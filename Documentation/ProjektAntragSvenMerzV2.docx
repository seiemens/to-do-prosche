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A9B6" w14:textId="77777777" w:rsidR="006C622A" w:rsidRDefault="005D197C">
      <w:pPr>
        <w:pStyle w:val="Heading1"/>
      </w:pPr>
      <w:r w:rsidRPr="005D197C">
        <w:t xml:space="preserve">Rahmenbedingungen Modul </w:t>
      </w:r>
      <w:r w:rsidR="009F4AB3">
        <w:t>223</w:t>
      </w:r>
      <w:r w:rsidRPr="005D197C">
        <w:t xml:space="preserve"> als Probe-IPA</w:t>
      </w:r>
    </w:p>
    <w:p w14:paraId="541586E7" w14:textId="77777777" w:rsidR="0029698D" w:rsidRPr="0029698D" w:rsidRDefault="00CE7293" w:rsidP="0029698D">
      <w:pPr>
        <w:pStyle w:val="Heading2"/>
      </w:pPr>
      <w:r>
        <w:t>Fachthem</w:t>
      </w:r>
      <w:r w:rsidR="00D43AE6">
        <w:t>a</w:t>
      </w:r>
    </w:p>
    <w:p w14:paraId="58E53950" w14:textId="77777777" w:rsidR="006C622A" w:rsidRDefault="00D43AE6" w:rsidP="005D197C">
      <w:pPr>
        <w:pStyle w:val="BodyText"/>
      </w:pPr>
      <w:r>
        <w:t>Ein</w:t>
      </w:r>
      <w:r w:rsidR="00562F79">
        <w:t>e objektorientierte Multi-User-Applikation wird ge</w:t>
      </w:r>
      <w:r w:rsidR="005D197C">
        <w:t>plan</w:t>
      </w:r>
      <w:r w:rsidR="00562F79">
        <w:t>t</w:t>
      </w:r>
      <w:r w:rsidR="005D197C">
        <w:t>, um</w:t>
      </w:r>
      <w:r w:rsidR="00562F79">
        <w:t>ge</w:t>
      </w:r>
      <w:r w:rsidR="005D197C">
        <w:t>setzt</w:t>
      </w:r>
      <w:r>
        <w:t>,</w:t>
      </w:r>
      <w:r w:rsidR="005D197C">
        <w:t xml:space="preserve"> </w:t>
      </w:r>
      <w:r w:rsidR="00562F79">
        <w:t>ge</w:t>
      </w:r>
      <w:r w:rsidR="005D197C">
        <w:t>te</w:t>
      </w:r>
      <w:r w:rsidR="00562F79">
        <w:t xml:space="preserve">stet </w:t>
      </w:r>
      <w:r>
        <w:t>und dokumentier</w:t>
      </w:r>
      <w:r w:rsidR="00562F79">
        <w:t>t</w:t>
      </w:r>
      <w:r w:rsidR="005D197C" w:rsidRPr="005D197C">
        <w:t>.</w:t>
      </w:r>
    </w:p>
    <w:p w14:paraId="6CD49364" w14:textId="77777777" w:rsidR="007C7D65" w:rsidRDefault="007C7D65" w:rsidP="005D197C">
      <w:pPr>
        <w:pStyle w:val="BodyText"/>
      </w:pPr>
    </w:p>
    <w:p w14:paraId="322761A9" w14:textId="77777777" w:rsidR="006C622A" w:rsidRDefault="007C7D65" w:rsidP="007C7D65">
      <w:pPr>
        <w:pStyle w:val="ListBullet"/>
        <w:numPr>
          <w:ilvl w:val="0"/>
          <w:numId w:val="0"/>
        </w:numPr>
        <w:ind w:left="357" w:hanging="357"/>
      </w:pPr>
      <w:r>
        <w:t xml:space="preserve">Die objektorientierte Applikation </w:t>
      </w:r>
      <w:r w:rsidR="00332E20">
        <w:t>erfüllt</w:t>
      </w:r>
      <w:r>
        <w:t xml:space="preserve"> folgende </w:t>
      </w:r>
      <w:r w:rsidR="00332E20">
        <w:t>Kriterien</w:t>
      </w:r>
      <w:r>
        <w:t>:</w:t>
      </w:r>
    </w:p>
    <w:p w14:paraId="2BDA4D76" w14:textId="77777777" w:rsidR="007C7D65" w:rsidRDefault="00332E20">
      <w:pPr>
        <w:pStyle w:val="ListBullet"/>
      </w:pPr>
      <w:r>
        <w:t>Front- und Backend</w:t>
      </w:r>
    </w:p>
    <w:p w14:paraId="70DA8321" w14:textId="77777777" w:rsidR="007C7D65" w:rsidRDefault="007C7D65">
      <w:pPr>
        <w:pStyle w:val="ListBullet"/>
      </w:pPr>
      <w:r>
        <w:t>Zentrale Datenbank</w:t>
      </w:r>
    </w:p>
    <w:p w14:paraId="09E56BF9" w14:textId="77777777" w:rsidR="007C7D65" w:rsidRDefault="007C7D65">
      <w:pPr>
        <w:pStyle w:val="ListBullet"/>
      </w:pPr>
      <w:r>
        <w:t>Mehrere User greifen gleichzeitig auf den gleichen Datenbestand zu</w:t>
      </w:r>
    </w:p>
    <w:p w14:paraId="416BE0FC" w14:textId="77777777" w:rsidR="007C7D65" w:rsidRDefault="007C7D65">
      <w:pPr>
        <w:pStyle w:val="ListBullet"/>
      </w:pPr>
      <w:r>
        <w:t>Zentrale Benutzer- und Rechteverwaltung</w:t>
      </w:r>
    </w:p>
    <w:p w14:paraId="62A2FFDB" w14:textId="77777777" w:rsidR="005D197C" w:rsidRPr="0029698D" w:rsidRDefault="005D197C" w:rsidP="0029698D">
      <w:pPr>
        <w:pStyle w:val="Heading2"/>
      </w:pPr>
      <w:r w:rsidRPr="0029698D">
        <w:t>Aufgabenstellung</w:t>
      </w:r>
    </w:p>
    <w:p w14:paraId="223E6C5F" w14:textId="77777777" w:rsidR="005D197C" w:rsidRDefault="0014786F" w:rsidP="0029698D">
      <w:pPr>
        <w:pStyle w:val="ListBullet"/>
      </w:pPr>
      <w:r>
        <w:t>Erstellt i</w:t>
      </w:r>
      <w:r w:rsidR="004E0253">
        <w:t xml:space="preserve">n der Freizeit </w:t>
      </w:r>
      <w:r>
        <w:t xml:space="preserve">(gilt nicht als Arbeitszeit) </w:t>
      </w:r>
      <w:r w:rsidR="004E0253">
        <w:t xml:space="preserve">eine </w:t>
      </w:r>
      <w:r w:rsidR="005D197C">
        <w:t>Aufgabenstellung</w:t>
      </w:r>
      <w:r w:rsidR="0029698D">
        <w:t xml:space="preserve"> </w:t>
      </w:r>
      <w:r w:rsidR="004E0253">
        <w:t xml:space="preserve">mit </w:t>
      </w:r>
      <w:r w:rsidR="0029698D">
        <w:t>eine</w:t>
      </w:r>
      <w:r w:rsidR="004E0253">
        <w:t>m</w:t>
      </w:r>
      <w:r w:rsidR="0029698D">
        <w:t xml:space="preserve"> Umfang von</w:t>
      </w:r>
      <w:r w:rsidR="005D197C">
        <w:t xml:space="preserve"> </w:t>
      </w:r>
      <w:r w:rsidR="006D50F7">
        <w:t>2-4</w:t>
      </w:r>
      <w:r w:rsidR="005D197C">
        <w:t xml:space="preserve"> A4-Seiten</w:t>
      </w:r>
      <w:r w:rsidR="006D50F7">
        <w:t>.</w:t>
      </w:r>
    </w:p>
    <w:p w14:paraId="4FD03CFF" w14:textId="77777777" w:rsidR="005D197C" w:rsidRDefault="004E0253" w:rsidP="0029698D">
      <w:pPr>
        <w:pStyle w:val="ListBullet"/>
      </w:pPr>
      <w:r>
        <w:t xml:space="preserve">Ein </w:t>
      </w:r>
      <w:r w:rsidR="005D197C">
        <w:t xml:space="preserve">(Teil-)Projekt von </w:t>
      </w:r>
      <w:r w:rsidR="006078F4">
        <w:t xml:space="preserve">der </w:t>
      </w:r>
      <w:r w:rsidR="005D197C">
        <w:t xml:space="preserve">Abteilung </w:t>
      </w:r>
      <w:r>
        <w:t>und das Arbeiten auf Firmen-Infrastruktur (Notebook, Entwicklungsumgebung, Server) ist</w:t>
      </w:r>
      <w:r w:rsidR="005D197C">
        <w:t xml:space="preserve"> </w:t>
      </w:r>
      <w:r w:rsidR="00C912E7">
        <w:t>möglich, aber</w:t>
      </w:r>
      <w:r w:rsidR="005D197C">
        <w:t xml:space="preserve"> nicht obligatorisch</w:t>
      </w:r>
      <w:r>
        <w:t xml:space="preserve"> (bei der Nutzung von Firmeninfrastruktur, </w:t>
      </w:r>
      <w:r w:rsidR="0014786F">
        <w:t xml:space="preserve">die </w:t>
      </w:r>
      <w:r>
        <w:t>Erlaubnis von der Abteilung einholen)</w:t>
      </w:r>
      <w:r w:rsidR="006078F4">
        <w:t>.</w:t>
      </w:r>
    </w:p>
    <w:p w14:paraId="02C0DD3B" w14:textId="77777777" w:rsidR="005D197C" w:rsidRDefault="006078F4" w:rsidP="0029698D">
      <w:pPr>
        <w:pStyle w:val="ListBullet"/>
      </w:pPr>
      <w:r>
        <w:t xml:space="preserve">Die Wahl der </w:t>
      </w:r>
      <w:r w:rsidR="005D197C">
        <w:t xml:space="preserve">Technologie ist euch überlassen (Rahmenbedingungen oben müssen aber immer eingehalten werden, </w:t>
      </w:r>
      <w:r w:rsidR="0014786F">
        <w:t xml:space="preserve">=&gt; </w:t>
      </w:r>
      <w:r w:rsidR="005D197C">
        <w:t>Empfehlung: Technologie von richtiger IPA</w:t>
      </w:r>
      <w:r w:rsidR="00773A75">
        <w:t xml:space="preserve"> verwenden</w:t>
      </w:r>
      <w:r w:rsidR="005D197C">
        <w:t>)</w:t>
      </w:r>
      <w:r>
        <w:t>.</w:t>
      </w:r>
    </w:p>
    <w:p w14:paraId="3BF3C4B3" w14:textId="77777777" w:rsidR="005D197C" w:rsidRDefault="005D197C" w:rsidP="0029698D">
      <w:pPr>
        <w:pStyle w:val="ListBullet"/>
      </w:pPr>
      <w:r>
        <w:t xml:space="preserve">Beispiel für eine solche Aufgabenstellung findet ihr </w:t>
      </w:r>
      <w:r w:rsidR="0014786F">
        <w:t xml:space="preserve">auf der Webseite der PK19 in Zürich </w:t>
      </w:r>
      <w:hyperlink r:id="rId11" w:history="1">
        <w:r w:rsidR="0014786F" w:rsidRPr="00D14156">
          <w:rPr>
            <w:rStyle w:val="Hyperlink"/>
          </w:rPr>
          <w:t>www.pk19.ch</w:t>
        </w:r>
      </w:hyperlink>
      <w:r w:rsidR="0014786F">
        <w:t xml:space="preserve"> </w:t>
      </w:r>
      <w:r>
        <w:t>(</w:t>
      </w:r>
      <w:hyperlink r:id="rId12" w:history="1">
        <w:r w:rsidR="004E0253" w:rsidRPr="0054451B">
          <w:rPr>
            <w:rStyle w:val="Hyperlink"/>
          </w:rPr>
          <w:t>https://pk19.ch/wp-content/uploads/2020/12/Aufgabenstellung-API-Beispiel1.pdf</w:t>
        </w:r>
      </w:hyperlink>
      <w:r>
        <w:t>)</w:t>
      </w:r>
    </w:p>
    <w:p w14:paraId="11CDDD93" w14:textId="77777777" w:rsidR="004E0253" w:rsidRDefault="004E0253" w:rsidP="004E0253">
      <w:pPr>
        <w:pStyle w:val="ListBullet"/>
      </w:pPr>
      <w:r>
        <w:t>Das gesamte Projektresultat (</w:t>
      </w:r>
      <w:r w:rsidR="00D235C5">
        <w:t xml:space="preserve">Programmcode, </w:t>
      </w:r>
      <w:r>
        <w:t>Dokumentation und Präsentation) wird am Schluss abgegeben und bei uns archiviert.</w:t>
      </w:r>
    </w:p>
    <w:p w14:paraId="21BA1304" w14:textId="77777777" w:rsidR="00CE7293" w:rsidRPr="0029698D" w:rsidRDefault="00CE7293" w:rsidP="00CE7293">
      <w:pPr>
        <w:pStyle w:val="Heading2"/>
      </w:pPr>
      <w:r>
        <w:t>Termine und Zeiten</w:t>
      </w:r>
    </w:p>
    <w:p w14:paraId="7A784648" w14:textId="77777777" w:rsidR="004E0253" w:rsidRDefault="004E0253" w:rsidP="004E0253">
      <w:pPr>
        <w:pStyle w:val="ListBullet"/>
      </w:pPr>
      <w:r>
        <w:t xml:space="preserve">Das </w:t>
      </w:r>
      <w:r w:rsidR="0014786F">
        <w:t xml:space="preserve">praktische </w:t>
      </w:r>
      <w:r>
        <w:t>Projekt dauert 6 Tage (Kurstag</w:t>
      </w:r>
      <w:r w:rsidR="0014786F">
        <w:t>e</w:t>
      </w:r>
      <w:r>
        <w:t>) und die täglichen Arbeitszeiten sind von 08:15h-11:30h und 12:30h-16:15h (7h/Tag</w:t>
      </w:r>
      <w:r w:rsidR="0014786F">
        <w:t>)</w:t>
      </w:r>
      <w:r>
        <w:t xml:space="preserve">. </w:t>
      </w:r>
      <w:r w:rsidR="00084135">
        <w:t>Der</w:t>
      </w:r>
      <w:r>
        <w:t xml:space="preserve"> Abgabetermin </w:t>
      </w:r>
      <w:r w:rsidR="00084135">
        <w:t xml:space="preserve">des Projektes </w:t>
      </w:r>
      <w:r>
        <w:t xml:space="preserve">ist am </w:t>
      </w:r>
      <w:r w:rsidR="00084135">
        <w:t>6</w:t>
      </w:r>
      <w:r>
        <w:t>. und letzten Tag um 11:30h</w:t>
      </w:r>
      <w:r w:rsidR="00084135">
        <w:t xml:space="preserve"> (Abgabe Dokumentation)</w:t>
      </w:r>
      <w:r>
        <w:t>.</w:t>
      </w:r>
    </w:p>
    <w:p w14:paraId="732D4372" w14:textId="77777777" w:rsidR="0014786F" w:rsidRDefault="00D43AE6" w:rsidP="00CE7293">
      <w:pPr>
        <w:pStyle w:val="ListBullet"/>
      </w:pPr>
      <w:r>
        <w:t xml:space="preserve">Der </w:t>
      </w:r>
      <w:r w:rsidR="00CE7293">
        <w:t>Umfang des Projektes</w:t>
      </w:r>
      <w:r w:rsidR="00084135">
        <w:t xml:space="preserve"> sind 5x6h plus 3h am Abgabetag (Total 33h). Dazu kommt in den ersten fünf 1h Theorie</w:t>
      </w:r>
      <w:r w:rsidR="0014786F">
        <w:t>/</w:t>
      </w:r>
      <w:r w:rsidR="00084135">
        <w:t xml:space="preserve">Tag und </w:t>
      </w:r>
      <w:r w:rsidR="0014786F">
        <w:t xml:space="preserve">die </w:t>
      </w:r>
      <w:r w:rsidR="00084135">
        <w:t>Abschlussarbeiten am Nachmittag des sechsten Tages von rund 4h.</w:t>
      </w:r>
      <w:r w:rsidR="0014786F">
        <w:t xml:space="preserve"> </w:t>
      </w:r>
    </w:p>
    <w:p w14:paraId="2A816008" w14:textId="77777777" w:rsidR="00084135" w:rsidRDefault="0014786F" w:rsidP="00CE7293">
      <w:pPr>
        <w:pStyle w:val="ListBullet"/>
      </w:pPr>
      <w:r>
        <w:t>Als Vorbereitung bzw. Nachbearbeitung rechnet mit 6h für die Erstellung Aufgabenstellung, der Präsentation und der Demonstration.</w:t>
      </w:r>
    </w:p>
    <w:p w14:paraId="404DD0DF" w14:textId="77777777" w:rsidR="00CE7293" w:rsidRDefault="0014786F" w:rsidP="00CE7293">
      <w:pPr>
        <w:pStyle w:val="ListBullet"/>
      </w:pPr>
      <w:r>
        <w:t>Arbeite täglich</w:t>
      </w:r>
      <w:r w:rsidR="00D43AE6">
        <w:t xml:space="preserve"> </w:t>
      </w:r>
      <w:r>
        <w:t xml:space="preserve">rund </w:t>
      </w:r>
      <w:r w:rsidR="00D43AE6">
        <w:t xml:space="preserve">60% </w:t>
      </w:r>
      <w:r>
        <w:t xml:space="preserve">an der </w:t>
      </w:r>
      <w:r w:rsidR="00CE7293">
        <w:t>Entwicklung</w:t>
      </w:r>
      <w:r w:rsidR="00D43AE6">
        <w:t xml:space="preserve"> </w:t>
      </w:r>
      <w:r>
        <w:t xml:space="preserve">und Umsetzung </w:t>
      </w:r>
      <w:r w:rsidR="00D43AE6">
        <w:t xml:space="preserve">des Projektes und </w:t>
      </w:r>
      <w:r>
        <w:t xml:space="preserve">rund </w:t>
      </w:r>
      <w:r w:rsidR="00D43AE6">
        <w:t xml:space="preserve">40% </w:t>
      </w:r>
      <w:r>
        <w:t xml:space="preserve">an der </w:t>
      </w:r>
      <w:r w:rsidR="00D43AE6">
        <w:t>Dokumentation</w:t>
      </w:r>
      <w:r>
        <w:t xml:space="preserve"> des Projektes.</w:t>
      </w:r>
    </w:p>
    <w:p w14:paraId="0452DD2C" w14:textId="77777777" w:rsidR="006D50F7" w:rsidRDefault="005D5FE2" w:rsidP="00CE7293">
      <w:pPr>
        <w:pStyle w:val="ListBullet"/>
      </w:pPr>
      <w:r>
        <w:t xml:space="preserve">Die Vorbereitung/Erstellung der Aufgabenstellung, </w:t>
      </w:r>
      <w:r w:rsidR="0014786F">
        <w:t xml:space="preserve">der </w:t>
      </w:r>
      <w:r>
        <w:t xml:space="preserve">Präsentation und </w:t>
      </w:r>
      <w:r w:rsidR="0014786F">
        <w:t xml:space="preserve">der </w:t>
      </w:r>
      <w:r>
        <w:t>Demonstration werden in der Freizeit realisiert und zählen nicht zur Arbeitszeit.</w:t>
      </w:r>
    </w:p>
    <w:p w14:paraId="79FB9282" w14:textId="77777777" w:rsidR="00CE7293" w:rsidRDefault="00CE7293" w:rsidP="005D197C">
      <w:pPr>
        <w:pStyle w:val="BodyText"/>
      </w:pPr>
    </w:p>
    <w:p w14:paraId="433087E7" w14:textId="77777777" w:rsidR="00C00076" w:rsidRDefault="00C00076" w:rsidP="005D197C">
      <w:pPr>
        <w:pStyle w:val="BodyText"/>
        <w:sectPr w:rsidR="00C00076" w:rsidSect="007821AD">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284" w:footer="284" w:gutter="0"/>
          <w:cols w:space="720"/>
          <w:docGrid w:linePitch="360"/>
        </w:sectPr>
      </w:pPr>
    </w:p>
    <w:p w14:paraId="37DA7A5E" w14:textId="77777777" w:rsidR="00C00076" w:rsidRDefault="00C00076" w:rsidP="00C00076">
      <w:pPr>
        <w:pStyle w:val="Heading1"/>
      </w:pPr>
      <w:r>
        <w:lastRenderedPageBreak/>
        <w:t>Aufgabenstellung</w:t>
      </w:r>
    </w:p>
    <w:p w14:paraId="53952CA2" w14:textId="77777777" w:rsidR="000F7E88" w:rsidRPr="000F7E88" w:rsidRDefault="000F7E88" w:rsidP="000F7E88">
      <w:pPr>
        <w:pStyle w:val="Heading2"/>
      </w:pPr>
      <w:r>
        <w:t>Kandidat:in</w:t>
      </w:r>
    </w:p>
    <w:tbl>
      <w:tblPr>
        <w:tblStyle w:val="TableGrid"/>
        <w:tblW w:w="9638" w:type="dxa"/>
        <w:tblInd w:w="-5" w:type="dxa"/>
        <w:tblLook w:val="04A0" w:firstRow="1" w:lastRow="0" w:firstColumn="1" w:lastColumn="0" w:noHBand="0" w:noVBand="1"/>
      </w:tblPr>
      <w:tblGrid>
        <w:gridCol w:w="1843"/>
        <w:gridCol w:w="2976"/>
        <w:gridCol w:w="1843"/>
        <w:gridCol w:w="2976"/>
      </w:tblGrid>
      <w:tr w:rsidR="00625072" w14:paraId="581D5BE4" w14:textId="77777777" w:rsidTr="000F7E88">
        <w:tc>
          <w:tcPr>
            <w:tcW w:w="1843" w:type="dxa"/>
          </w:tcPr>
          <w:p w14:paraId="1CDE1D71" w14:textId="77777777" w:rsidR="00625072" w:rsidRPr="000F7E88" w:rsidRDefault="00625072" w:rsidP="00625072">
            <w:pPr>
              <w:pStyle w:val="BodyText"/>
              <w:jc w:val="right"/>
              <w:rPr>
                <w:i/>
                <w:iCs/>
                <w:color w:val="949EAA"/>
              </w:rPr>
            </w:pPr>
            <w:r w:rsidRPr="000F7E88">
              <w:rPr>
                <w:i/>
                <w:iCs/>
                <w:color w:val="949EAA"/>
              </w:rPr>
              <w:t>Name</w:t>
            </w:r>
          </w:p>
        </w:tc>
        <w:tc>
          <w:tcPr>
            <w:tcW w:w="2976" w:type="dxa"/>
          </w:tcPr>
          <w:p w14:paraId="101C42AF" w14:textId="1FA809BD" w:rsidR="00625072" w:rsidRDefault="00625072" w:rsidP="00625072">
            <w:pPr>
              <w:pStyle w:val="BodyText"/>
            </w:pPr>
            <w:r>
              <w:t>Merz</w:t>
            </w:r>
          </w:p>
        </w:tc>
        <w:tc>
          <w:tcPr>
            <w:tcW w:w="1843" w:type="dxa"/>
          </w:tcPr>
          <w:p w14:paraId="2736E3C1" w14:textId="77777777" w:rsidR="00625072" w:rsidRPr="000F7E88" w:rsidRDefault="00625072" w:rsidP="00625072">
            <w:pPr>
              <w:pStyle w:val="BodyText"/>
              <w:jc w:val="right"/>
              <w:rPr>
                <w:i/>
                <w:iCs/>
                <w:color w:val="949EAA"/>
              </w:rPr>
            </w:pPr>
            <w:r w:rsidRPr="000F7E88">
              <w:rPr>
                <w:i/>
                <w:iCs/>
                <w:color w:val="949EAA"/>
              </w:rPr>
              <w:t>Vorname</w:t>
            </w:r>
          </w:p>
        </w:tc>
        <w:tc>
          <w:tcPr>
            <w:tcW w:w="2976" w:type="dxa"/>
          </w:tcPr>
          <w:p w14:paraId="7FCC3515" w14:textId="4371FDC3" w:rsidR="00625072" w:rsidRDefault="00625072" w:rsidP="00625072">
            <w:pPr>
              <w:pStyle w:val="BodyText"/>
            </w:pPr>
            <w:r>
              <w:t>Sven</w:t>
            </w:r>
          </w:p>
        </w:tc>
      </w:tr>
      <w:tr w:rsidR="00625072" w14:paraId="3E2D433A" w14:textId="77777777" w:rsidTr="000F7E88">
        <w:tc>
          <w:tcPr>
            <w:tcW w:w="1843" w:type="dxa"/>
          </w:tcPr>
          <w:p w14:paraId="795B1E01" w14:textId="77777777" w:rsidR="00625072" w:rsidRPr="000F7E88" w:rsidRDefault="00625072" w:rsidP="00625072">
            <w:pPr>
              <w:pStyle w:val="BodyText"/>
              <w:jc w:val="right"/>
              <w:rPr>
                <w:i/>
                <w:iCs/>
                <w:color w:val="949EAA"/>
              </w:rPr>
            </w:pPr>
            <w:r w:rsidRPr="000F7E88">
              <w:rPr>
                <w:i/>
                <w:iCs/>
                <w:color w:val="949EAA"/>
              </w:rPr>
              <w:t>Fachrichtung</w:t>
            </w:r>
          </w:p>
        </w:tc>
        <w:tc>
          <w:tcPr>
            <w:tcW w:w="2976" w:type="dxa"/>
          </w:tcPr>
          <w:p w14:paraId="379B06F2" w14:textId="63BD2D53" w:rsidR="00625072" w:rsidRDefault="00625072" w:rsidP="00625072">
            <w:pPr>
              <w:pStyle w:val="BodyText"/>
            </w:pPr>
            <w:r>
              <w:t>Applikationsentwickler</w:t>
            </w:r>
          </w:p>
        </w:tc>
        <w:tc>
          <w:tcPr>
            <w:tcW w:w="1843" w:type="dxa"/>
          </w:tcPr>
          <w:p w14:paraId="5166520C" w14:textId="77777777" w:rsidR="00625072" w:rsidRPr="000F7E88" w:rsidRDefault="00625072" w:rsidP="00625072">
            <w:pPr>
              <w:pStyle w:val="BodyText"/>
              <w:jc w:val="right"/>
              <w:rPr>
                <w:i/>
                <w:iCs/>
                <w:color w:val="949EAA"/>
              </w:rPr>
            </w:pPr>
            <w:r w:rsidRPr="000F7E88">
              <w:rPr>
                <w:i/>
                <w:iCs/>
                <w:color w:val="949EAA"/>
              </w:rPr>
              <w:t>Lehrgang:</w:t>
            </w:r>
          </w:p>
        </w:tc>
        <w:tc>
          <w:tcPr>
            <w:tcW w:w="2976" w:type="dxa"/>
          </w:tcPr>
          <w:p w14:paraId="5D6671EC" w14:textId="616F66DC" w:rsidR="00625072" w:rsidRDefault="00625072" w:rsidP="00625072">
            <w:pPr>
              <w:pStyle w:val="BodyText"/>
            </w:pPr>
            <w:r>
              <w:t>2020</w:t>
            </w:r>
          </w:p>
        </w:tc>
      </w:tr>
      <w:tr w:rsidR="00625072" w14:paraId="0359B0C8" w14:textId="77777777" w:rsidTr="000F7E88">
        <w:tc>
          <w:tcPr>
            <w:tcW w:w="1843" w:type="dxa"/>
          </w:tcPr>
          <w:p w14:paraId="6978CF66" w14:textId="77777777" w:rsidR="00625072" w:rsidRPr="000F7E88" w:rsidRDefault="00625072" w:rsidP="00625072">
            <w:pPr>
              <w:pStyle w:val="BodyText"/>
              <w:jc w:val="right"/>
              <w:rPr>
                <w:i/>
                <w:iCs/>
                <w:color w:val="949EAA"/>
              </w:rPr>
            </w:pPr>
            <w:r w:rsidRPr="000F7E88">
              <w:rPr>
                <w:i/>
                <w:iCs/>
                <w:color w:val="949EAA"/>
              </w:rPr>
              <w:t>Telefon</w:t>
            </w:r>
          </w:p>
        </w:tc>
        <w:tc>
          <w:tcPr>
            <w:tcW w:w="2976" w:type="dxa"/>
          </w:tcPr>
          <w:p w14:paraId="5AB97942" w14:textId="1729DE16" w:rsidR="00625072" w:rsidRDefault="00625072" w:rsidP="00625072">
            <w:pPr>
              <w:pStyle w:val="BodyText"/>
            </w:pPr>
            <w:r>
              <w:t>079 465 65 79</w:t>
            </w:r>
          </w:p>
        </w:tc>
        <w:tc>
          <w:tcPr>
            <w:tcW w:w="1843" w:type="dxa"/>
          </w:tcPr>
          <w:p w14:paraId="186DC6D3" w14:textId="77777777" w:rsidR="00625072" w:rsidRPr="000F7E88" w:rsidRDefault="00625072" w:rsidP="00625072">
            <w:pPr>
              <w:pStyle w:val="BodyText"/>
              <w:jc w:val="right"/>
              <w:rPr>
                <w:i/>
                <w:iCs/>
                <w:color w:val="949EAA"/>
              </w:rPr>
            </w:pPr>
            <w:r w:rsidRPr="000F7E88">
              <w:rPr>
                <w:i/>
                <w:iCs/>
                <w:color w:val="949EAA"/>
              </w:rPr>
              <w:t>Mail:</w:t>
            </w:r>
          </w:p>
        </w:tc>
        <w:tc>
          <w:tcPr>
            <w:tcW w:w="2976" w:type="dxa"/>
          </w:tcPr>
          <w:p w14:paraId="46714B11" w14:textId="75D397C1" w:rsidR="00625072" w:rsidRDefault="00625072" w:rsidP="00625072">
            <w:pPr>
              <w:pStyle w:val="BodyText"/>
            </w:pPr>
            <w:r>
              <w:t>Sven.merz@siemens.com</w:t>
            </w:r>
          </w:p>
        </w:tc>
      </w:tr>
    </w:tbl>
    <w:p w14:paraId="22DFA7D3" w14:textId="77777777" w:rsidR="005F543F" w:rsidRDefault="005F543F" w:rsidP="005F543F">
      <w:pPr>
        <w:pStyle w:val="Heading2"/>
      </w:pPr>
      <w:r>
        <w:t>Titel</w:t>
      </w:r>
    </w:p>
    <w:p w14:paraId="6E27A570" w14:textId="7133FAF6" w:rsidR="00625072" w:rsidRDefault="00625072" w:rsidP="00625072">
      <w:r w:rsidRPr="00BF36C5">
        <w:rPr>
          <w:i/>
          <w:iCs/>
          <w:lang w:val="de-DE"/>
        </w:rPr>
        <w:t>To-Dos anywhere and everywhere</w:t>
      </w:r>
    </w:p>
    <w:p w14:paraId="27F1C484" w14:textId="77777777" w:rsidR="005F543F" w:rsidRDefault="005F543F" w:rsidP="005F543F">
      <w:pPr>
        <w:pStyle w:val="Heading2"/>
      </w:pPr>
      <w:r>
        <w:t>Beschreibung</w:t>
      </w:r>
    </w:p>
    <w:p w14:paraId="7FB4B89E" w14:textId="77777777" w:rsidR="00625072" w:rsidRDefault="00625072" w:rsidP="00625072">
      <w:pPr>
        <w:rPr>
          <w:i/>
          <w:iCs/>
        </w:rPr>
      </w:pPr>
      <w:r>
        <w:rPr>
          <w:i/>
          <w:iCs/>
        </w:rPr>
        <w:t>Eine To Do App erstellen, die überall im Web erreichlich ist, sozusagen ein mobiles Whiteboard. In der To-Do App soll man Listen erstellen können, welche Packlisten, Einkaufslisten oder als simplen Hausarbeitslisten sein können.</w:t>
      </w:r>
    </w:p>
    <w:p w14:paraId="5FFA91E3" w14:textId="77777777" w:rsidR="005F543F" w:rsidRDefault="005F543F" w:rsidP="005F543F">
      <w:pPr>
        <w:pStyle w:val="Heading2"/>
      </w:pPr>
      <w:r>
        <w:t>Ausgangslage</w:t>
      </w:r>
    </w:p>
    <w:p w14:paraId="16E471B6" w14:textId="77777777" w:rsidR="00625072" w:rsidRDefault="00625072" w:rsidP="00625072">
      <w:pPr>
        <w:rPr>
          <w:i/>
          <w:iCs/>
        </w:rPr>
      </w:pPr>
      <w:r>
        <w:rPr>
          <w:i/>
          <w:iCs/>
        </w:rPr>
        <w:t>Die Projektarbeit im Rahmen des Moduls 223 hat die Aufgabe, eine IPA zu simulieren und uns optimal auf die echte vorzubereiten. Sie soll einen Arbeitsaufwand von ca. 6 Tagen betragen und zur Realisierung einer Applikation führen, weche Presentation Logic, Service Layer und Business Logic beinhaltet. Es soll dabei möglichst Praxisnah sein, weshalb auch einen Wert auf Dokumentation, Präsentation und Fachgespräch gelegt wird. Das Ziel meiner App ist es, eine Art mobiles Whiteboard zu erstellen, wovon es noch keine Codebase gibt, und das ganze von Null auf zu entwickeln.</w:t>
      </w:r>
    </w:p>
    <w:p w14:paraId="7C205B53" w14:textId="77777777" w:rsidR="005F543F" w:rsidRDefault="005F543F" w:rsidP="005F543F">
      <w:pPr>
        <w:pStyle w:val="Heading2"/>
      </w:pPr>
      <w:r>
        <w:t>Detaillierte Aufgabenstellung</w:t>
      </w:r>
    </w:p>
    <w:p w14:paraId="2951FD26" w14:textId="694482D2" w:rsidR="00625072" w:rsidRDefault="00625072" w:rsidP="00625072">
      <w:r>
        <w:t>Die Aufgabe ist es, eine Applikation von Grund auf zu entwickeln, welche To-Do Listen beinhaltet und diese auch je nach Bedarf auch anpassen kann. Dazu gehöhrt das Frontend, Backend und die Datenbank. Es soll Administratoren geben, welche das Recht haben, bei anderen Usern Daten zu editieren und anzupassen.</w:t>
      </w:r>
    </w:p>
    <w:p w14:paraId="276B7213" w14:textId="77777777" w:rsidR="00625072" w:rsidRDefault="00625072" w:rsidP="00625072">
      <w:pPr>
        <w:pStyle w:val="Heading2"/>
      </w:pPr>
      <w:r>
        <w:t>Akzeptanzkriterien</w:t>
      </w:r>
    </w:p>
    <w:p w14:paraId="6003FA93" w14:textId="77777777" w:rsidR="00625072" w:rsidRDefault="00625072" w:rsidP="00625072">
      <w:pPr>
        <w:spacing w:before="0"/>
      </w:pPr>
    </w:p>
    <w:p w14:paraId="13B0B1AC" w14:textId="77777777" w:rsidR="00625072" w:rsidRDefault="00625072" w:rsidP="00625072">
      <w:pPr>
        <w:pStyle w:val="ListParagraph"/>
        <w:numPr>
          <w:ilvl w:val="0"/>
          <w:numId w:val="12"/>
        </w:numPr>
        <w:autoSpaceDN w:val="0"/>
        <w:spacing w:before="0"/>
      </w:pPr>
      <w:r>
        <w:t>Realisierung der Applikation</w:t>
      </w:r>
    </w:p>
    <w:p w14:paraId="7C9CC5E8" w14:textId="77777777" w:rsidR="00625072" w:rsidRDefault="00625072" w:rsidP="00625072">
      <w:pPr>
        <w:pStyle w:val="ListParagraph"/>
        <w:numPr>
          <w:ilvl w:val="0"/>
          <w:numId w:val="12"/>
        </w:numPr>
        <w:autoSpaceDN w:val="0"/>
        <w:spacing w:before="0"/>
      </w:pPr>
      <w:r>
        <w:t>Saubere Dokumentation</w:t>
      </w:r>
    </w:p>
    <w:p w14:paraId="25615EDA" w14:textId="77777777" w:rsidR="00625072" w:rsidRDefault="00625072" w:rsidP="00625072">
      <w:pPr>
        <w:pStyle w:val="ListParagraph"/>
        <w:numPr>
          <w:ilvl w:val="0"/>
          <w:numId w:val="12"/>
        </w:numPr>
        <w:autoSpaceDN w:val="0"/>
        <w:spacing w:before="0"/>
      </w:pPr>
      <w:r>
        <w:t>Pünktliche Abgabe gemäss definiertem Datum</w:t>
      </w:r>
    </w:p>
    <w:p w14:paraId="2380978E" w14:textId="77777777" w:rsidR="00625072" w:rsidRDefault="00625072" w:rsidP="00625072">
      <w:pPr>
        <w:spacing w:before="0"/>
      </w:pPr>
    </w:p>
    <w:p w14:paraId="1742EB92" w14:textId="77777777" w:rsidR="00625072" w:rsidRDefault="00625072" w:rsidP="00625072">
      <w:pPr>
        <w:spacing w:before="0"/>
      </w:pPr>
    </w:p>
    <w:p w14:paraId="7D53F05D" w14:textId="77777777" w:rsidR="00625072" w:rsidRDefault="00625072" w:rsidP="00625072">
      <w:pPr>
        <w:pStyle w:val="Heading2"/>
      </w:pPr>
      <w:r>
        <w:t>Funktionale Anforderungen</w:t>
      </w:r>
    </w:p>
    <w:p w14:paraId="1839260F" w14:textId="77777777" w:rsidR="00625072" w:rsidRDefault="00625072" w:rsidP="00625072">
      <w:pPr>
        <w:pStyle w:val="ListParagraph"/>
        <w:numPr>
          <w:ilvl w:val="0"/>
          <w:numId w:val="12"/>
        </w:numPr>
        <w:autoSpaceDN w:val="0"/>
      </w:pPr>
      <w:r>
        <w:t xml:space="preserve">Benutzer können sich mit E-Mail und Passwort Registrieren. </w:t>
      </w:r>
    </w:p>
    <w:p w14:paraId="6375D41B" w14:textId="77777777" w:rsidR="00625072" w:rsidRDefault="00625072" w:rsidP="00625072">
      <w:pPr>
        <w:pStyle w:val="ListParagraph"/>
        <w:numPr>
          <w:ilvl w:val="0"/>
          <w:numId w:val="12"/>
        </w:numPr>
        <w:autoSpaceDN w:val="0"/>
      </w:pPr>
      <w:r>
        <w:t>Benutzer können ihre eigenen Daten anpassen.</w:t>
      </w:r>
    </w:p>
    <w:p w14:paraId="3A56F4AA" w14:textId="77777777" w:rsidR="00625072" w:rsidRDefault="00625072" w:rsidP="00625072">
      <w:pPr>
        <w:pStyle w:val="ListParagraph"/>
        <w:numPr>
          <w:ilvl w:val="0"/>
          <w:numId w:val="12"/>
        </w:numPr>
        <w:autoSpaceDN w:val="0"/>
      </w:pPr>
      <w:r>
        <w:t xml:space="preserve">Benutzer sollen eine To-Do Liste erstellen können und diese dann editieren, löschen, sowie als «Done» markieren können. </w:t>
      </w:r>
    </w:p>
    <w:p w14:paraId="34F4E3F7" w14:textId="77777777" w:rsidR="00625072" w:rsidRDefault="00625072" w:rsidP="00625072">
      <w:pPr>
        <w:pStyle w:val="ListParagraph"/>
        <w:numPr>
          <w:ilvl w:val="0"/>
          <w:numId w:val="12"/>
        </w:numPr>
        <w:autoSpaceDN w:val="0"/>
      </w:pPr>
      <w:r>
        <w:t>Admins können Benutzer Editieren</w:t>
      </w:r>
    </w:p>
    <w:p w14:paraId="31DA5C23" w14:textId="77777777" w:rsidR="00625072" w:rsidRDefault="00625072" w:rsidP="00625072">
      <w:pPr>
        <w:pStyle w:val="ListParagraph"/>
        <w:numPr>
          <w:ilvl w:val="0"/>
          <w:numId w:val="12"/>
        </w:numPr>
        <w:autoSpaceDN w:val="0"/>
        <w:rPr>
          <w:lang w:val="en-US"/>
        </w:rPr>
      </w:pPr>
      <w:r>
        <w:rPr>
          <w:lang w:val="en-US"/>
        </w:rPr>
        <w:t>Admins können To-Do Listen editieren.</w:t>
      </w:r>
    </w:p>
    <w:p w14:paraId="210D89A7" w14:textId="77777777" w:rsidR="00625072" w:rsidRDefault="00625072" w:rsidP="00625072">
      <w:pPr>
        <w:pStyle w:val="ListParagraph"/>
        <w:numPr>
          <w:ilvl w:val="0"/>
          <w:numId w:val="12"/>
        </w:numPr>
        <w:autoSpaceDN w:val="0"/>
        <w:rPr>
          <w:lang w:val="de-DE"/>
        </w:rPr>
      </w:pPr>
      <w:r>
        <w:rPr>
          <w:lang w:val="de-DE"/>
        </w:rPr>
        <w:lastRenderedPageBreak/>
        <w:t>Admins haben eine Übersicht über alle User.</w:t>
      </w:r>
    </w:p>
    <w:p w14:paraId="1F668477" w14:textId="77777777" w:rsidR="00625072" w:rsidRDefault="00625072" w:rsidP="00625072">
      <w:pPr>
        <w:pStyle w:val="ListParagraph"/>
        <w:numPr>
          <w:ilvl w:val="0"/>
          <w:numId w:val="12"/>
        </w:numPr>
        <w:autoSpaceDN w:val="0"/>
        <w:rPr>
          <w:lang w:val="de-DE"/>
        </w:rPr>
        <w:sectPr w:rsidR="00625072">
          <w:headerReference w:type="default" r:id="rId19"/>
          <w:footerReference w:type="default" r:id="rId20"/>
          <w:pgSz w:w="11906" w:h="16838"/>
          <w:pgMar w:top="1134" w:right="1134" w:bottom="1134" w:left="1134" w:header="720" w:footer="720" w:gutter="0"/>
          <w:cols w:space="720"/>
        </w:sectPr>
      </w:pPr>
      <w:r>
        <w:rPr>
          <w:lang w:val="de-DE"/>
        </w:rPr>
        <w:t>User haben eine Page mit einer Übersicht.</w:t>
      </w:r>
    </w:p>
    <w:p w14:paraId="045BB14C" w14:textId="77777777" w:rsidR="00625072" w:rsidRPr="00625072" w:rsidRDefault="00625072" w:rsidP="00625072">
      <w:pPr>
        <w:rPr>
          <w:lang w:val="de-DE"/>
        </w:rPr>
      </w:pPr>
    </w:p>
    <w:p w14:paraId="77523A98" w14:textId="77777777" w:rsidR="005F543F" w:rsidRDefault="005F543F" w:rsidP="005F543F">
      <w:pPr>
        <w:pStyle w:val="Heading2"/>
      </w:pPr>
      <w:r>
        <w:t>Individuelle Bewertungskriterien</w:t>
      </w:r>
    </w:p>
    <w:p w14:paraId="289ECA5D" w14:textId="77777777" w:rsidR="005F543F" w:rsidRDefault="00F43AB5" w:rsidP="005F543F">
      <w:r w:rsidRPr="00F43AB5">
        <w:rPr>
          <w:b/>
          <w:bCs/>
        </w:rPr>
        <w:t>Drei</w:t>
      </w:r>
      <w:r w:rsidR="00B804DE">
        <w:t xml:space="preserve"> individuellen Kriterien aus Kriterienkatalog, ohne Mehrfachbewertungen, </w:t>
      </w:r>
      <w:r w:rsidR="00C912E7">
        <w:t>wählen</w:t>
      </w:r>
      <w:r>
        <w:t xml:space="preserve"> (in der effektiven IPA werden </w:t>
      </w:r>
      <w:r w:rsidRPr="008A7951">
        <w:rPr>
          <w:b/>
          <w:bCs/>
        </w:rPr>
        <w:t>sieben</w:t>
      </w:r>
      <w:r>
        <w:t xml:space="preserve"> individuelle Kriterien gewählt)</w:t>
      </w:r>
      <w:r w:rsidR="00B804DE">
        <w:t>.</w:t>
      </w:r>
    </w:p>
    <w:p w14:paraId="6EC61E49" w14:textId="77777777" w:rsidR="00280B46" w:rsidRDefault="00280B46" w:rsidP="00280B46">
      <w:pPr>
        <w:pStyle w:val="ListNumber"/>
      </w:pPr>
      <w:r w:rsidRPr="00280B46">
        <w:t>Individuelle</w:t>
      </w:r>
      <w:r>
        <w:t>s</w:t>
      </w:r>
      <w:r w:rsidRPr="00280B46">
        <w:t xml:space="preserve"> Bewertungskriter</w:t>
      </w:r>
      <w:r>
        <w:t>ium</w:t>
      </w:r>
    </w:p>
    <w:tbl>
      <w:tblPr>
        <w:tblStyle w:val="TableGrid"/>
        <w:tblW w:w="0" w:type="auto"/>
        <w:tblLook w:val="04A0" w:firstRow="1" w:lastRow="0" w:firstColumn="1" w:lastColumn="0" w:noHBand="0" w:noVBand="1"/>
      </w:tblPr>
      <w:tblGrid>
        <w:gridCol w:w="4814"/>
        <w:gridCol w:w="4814"/>
      </w:tblGrid>
      <w:tr w:rsidR="00280B46" w:rsidRPr="00280B46" w14:paraId="1D0C4CF7" w14:textId="77777777" w:rsidTr="00280B46">
        <w:tc>
          <w:tcPr>
            <w:tcW w:w="9628" w:type="dxa"/>
            <w:gridSpan w:val="2"/>
            <w:tcBorders>
              <w:bottom w:val="nil"/>
            </w:tcBorders>
          </w:tcPr>
          <w:p w14:paraId="4184C1D1" w14:textId="77777777" w:rsidR="00280B46" w:rsidRPr="00280B46" w:rsidRDefault="00280B46" w:rsidP="00280B46">
            <w:pPr>
              <w:pStyle w:val="BodyText"/>
              <w:rPr>
                <w:u w:val="single"/>
              </w:rPr>
            </w:pPr>
            <w:r w:rsidRPr="00280B46">
              <w:rPr>
                <w:i/>
                <w:iCs/>
                <w:color w:val="949EAA"/>
                <w:u w:val="single"/>
              </w:rPr>
              <w:t>Nummer Katalog-Kriterium - Bezeichnung</w:t>
            </w:r>
          </w:p>
        </w:tc>
      </w:tr>
      <w:tr w:rsidR="00280B46" w14:paraId="73D58CA4" w14:textId="77777777" w:rsidTr="00280B46">
        <w:tc>
          <w:tcPr>
            <w:tcW w:w="9628" w:type="dxa"/>
            <w:gridSpan w:val="2"/>
            <w:tcBorders>
              <w:top w:val="nil"/>
              <w:bottom w:val="single" w:sz="4" w:space="0" w:color="auto"/>
            </w:tcBorders>
          </w:tcPr>
          <w:p w14:paraId="7BF151A1" w14:textId="3B594E38" w:rsidR="00280B46" w:rsidRDefault="00625072" w:rsidP="00280B46">
            <w:pPr>
              <w:pStyle w:val="BodyText"/>
            </w:pPr>
            <w:r>
              <w:rPr>
                <w:rStyle w:val="markedcontent"/>
                <w:rFonts w:cs="Arial"/>
              </w:rPr>
              <w:t>194 - Plausibilisierung der Benutzer-Eingaben</w:t>
            </w:r>
          </w:p>
        </w:tc>
      </w:tr>
      <w:tr w:rsidR="00280B46" w:rsidRPr="00280B46" w14:paraId="16548F53" w14:textId="77777777" w:rsidTr="00280B46">
        <w:tc>
          <w:tcPr>
            <w:tcW w:w="9628" w:type="dxa"/>
            <w:gridSpan w:val="2"/>
            <w:tcBorders>
              <w:bottom w:val="nil"/>
            </w:tcBorders>
          </w:tcPr>
          <w:p w14:paraId="628152DB" w14:textId="77777777" w:rsidR="00280B46" w:rsidRPr="00280B46" w:rsidRDefault="00280B46" w:rsidP="00280B46">
            <w:pPr>
              <w:pStyle w:val="BodyText"/>
              <w:rPr>
                <w:i/>
                <w:iCs/>
                <w:color w:val="949EAA"/>
                <w:u w:val="single"/>
              </w:rPr>
            </w:pPr>
            <w:r w:rsidRPr="00280B46">
              <w:rPr>
                <w:i/>
                <w:iCs/>
                <w:color w:val="949EAA"/>
                <w:u w:val="single"/>
              </w:rPr>
              <w:t>Definition (Leitfrage)</w:t>
            </w:r>
          </w:p>
        </w:tc>
      </w:tr>
      <w:tr w:rsidR="00625072" w14:paraId="59162621" w14:textId="77777777" w:rsidTr="00280B46">
        <w:tc>
          <w:tcPr>
            <w:tcW w:w="9628" w:type="dxa"/>
            <w:gridSpan w:val="2"/>
            <w:tcBorders>
              <w:top w:val="nil"/>
            </w:tcBorders>
          </w:tcPr>
          <w:p w14:paraId="450B2EFB" w14:textId="2C3BB1BF" w:rsidR="00625072" w:rsidRDefault="00625072" w:rsidP="00625072">
            <w:pPr>
              <w:pStyle w:val="BodyText"/>
            </w:pPr>
            <w:r>
              <w:t>Eingaben des Users werden validiert, sowie wird der User auf Pflichtfelder hingewiesen.</w:t>
            </w:r>
          </w:p>
        </w:tc>
      </w:tr>
      <w:tr w:rsidR="00625072" w:rsidRPr="00280B46" w14:paraId="1B4DFA11" w14:textId="77777777" w:rsidTr="00280B46">
        <w:tc>
          <w:tcPr>
            <w:tcW w:w="4814" w:type="dxa"/>
            <w:tcBorders>
              <w:bottom w:val="nil"/>
            </w:tcBorders>
          </w:tcPr>
          <w:p w14:paraId="41C19CC0" w14:textId="77777777" w:rsidR="00625072" w:rsidRPr="00280B46" w:rsidRDefault="00625072" w:rsidP="00625072">
            <w:pPr>
              <w:pStyle w:val="BodyText"/>
              <w:rPr>
                <w:i/>
                <w:iCs/>
                <w:color w:val="949EAA"/>
                <w:u w:val="single"/>
              </w:rPr>
            </w:pPr>
            <w:r w:rsidRPr="00280B46">
              <w:rPr>
                <w:i/>
                <w:iCs/>
                <w:color w:val="949EAA"/>
                <w:u w:val="single"/>
              </w:rPr>
              <w:t>Gütestufe 3</w:t>
            </w:r>
          </w:p>
        </w:tc>
        <w:tc>
          <w:tcPr>
            <w:tcW w:w="4814" w:type="dxa"/>
            <w:tcBorders>
              <w:bottom w:val="nil"/>
            </w:tcBorders>
          </w:tcPr>
          <w:p w14:paraId="3BA746A5" w14:textId="77777777" w:rsidR="00625072" w:rsidRPr="00280B46" w:rsidRDefault="00625072" w:rsidP="00625072">
            <w:pPr>
              <w:pStyle w:val="BodyText"/>
              <w:rPr>
                <w:i/>
                <w:iCs/>
                <w:color w:val="949EAA"/>
                <w:u w:val="single"/>
              </w:rPr>
            </w:pPr>
            <w:r w:rsidRPr="00280B46">
              <w:rPr>
                <w:i/>
                <w:iCs/>
                <w:color w:val="949EAA"/>
                <w:u w:val="single"/>
              </w:rPr>
              <w:t>Gütestufe 2</w:t>
            </w:r>
          </w:p>
        </w:tc>
      </w:tr>
      <w:tr w:rsidR="00625072" w14:paraId="543B3F9F" w14:textId="77777777" w:rsidTr="00280B46">
        <w:tc>
          <w:tcPr>
            <w:tcW w:w="4814" w:type="dxa"/>
            <w:tcBorders>
              <w:top w:val="nil"/>
              <w:bottom w:val="single" w:sz="4" w:space="0" w:color="auto"/>
            </w:tcBorders>
          </w:tcPr>
          <w:p w14:paraId="197F14A7" w14:textId="7C11F777" w:rsidR="00625072" w:rsidRDefault="00625072" w:rsidP="00625072">
            <w:pPr>
              <w:pStyle w:val="BodyText"/>
            </w:pPr>
            <w:r>
              <w:rPr>
                <w:rStyle w:val="markedcontent"/>
                <w:rFonts w:cs="Arial"/>
              </w:rPr>
              <w:t>Alle Eingabefelder werden überprüft. Es ist eindeutig</w:t>
            </w:r>
            <w:r>
              <w:br/>
            </w:r>
            <w:r>
              <w:rPr>
                <w:rStyle w:val="markedcontent"/>
                <w:rFonts w:cs="Arial"/>
              </w:rPr>
              <w:t>gekennzeichnet, welche Felder Pflichtfelder sind. Für den Benutzer</w:t>
            </w:r>
            <w:r>
              <w:br/>
            </w:r>
            <w:r>
              <w:rPr>
                <w:rStyle w:val="markedcontent"/>
                <w:rFonts w:cs="Arial"/>
              </w:rPr>
              <w:t>ist ersichtlich, welche Wertebereiche zulässig sind. Findet die</w:t>
            </w:r>
            <w:r>
              <w:br/>
            </w:r>
            <w:r>
              <w:rPr>
                <w:rStyle w:val="markedcontent"/>
                <w:rFonts w:cs="Arial"/>
              </w:rPr>
              <w:t>Plausibilisierung eine Fehleingabe, so wird der Benutzer mit</w:t>
            </w:r>
            <w:r>
              <w:br/>
            </w:r>
            <w:r>
              <w:rPr>
                <w:rStyle w:val="markedcontent"/>
                <w:rFonts w:cs="Arial"/>
              </w:rPr>
              <w:t>konkreten Hinweisen geführt, das entsprechende Feld wird</w:t>
            </w:r>
            <w:r>
              <w:br/>
            </w:r>
            <w:r>
              <w:rPr>
                <w:rStyle w:val="markedcontent"/>
                <w:rFonts w:cs="Arial"/>
              </w:rPr>
              <w:t>aktiviert.</w:t>
            </w:r>
          </w:p>
        </w:tc>
        <w:tc>
          <w:tcPr>
            <w:tcW w:w="4814" w:type="dxa"/>
            <w:tcBorders>
              <w:top w:val="nil"/>
              <w:bottom w:val="single" w:sz="4" w:space="0" w:color="auto"/>
            </w:tcBorders>
          </w:tcPr>
          <w:p w14:paraId="3B48002B" w14:textId="3F8407FC" w:rsidR="00625072" w:rsidRDefault="00625072" w:rsidP="00625072">
            <w:pPr>
              <w:pStyle w:val="BodyText"/>
            </w:pPr>
            <w:r>
              <w:rPr>
                <w:rStyle w:val="markedcontent"/>
                <w:rFonts w:cs="Arial"/>
              </w:rPr>
              <w:t>Plausibilisierung findet statt, Feedback an Benutzer ist</w:t>
            </w:r>
            <w:r>
              <w:br/>
            </w:r>
            <w:r>
              <w:rPr>
                <w:rStyle w:val="markedcontent"/>
                <w:rFonts w:cs="Arial"/>
              </w:rPr>
              <w:t>mangelhaft/nicht eindeutig/unvollständig. Nur korrekte Daten</w:t>
            </w:r>
            <w:r>
              <w:br/>
            </w:r>
            <w:r>
              <w:rPr>
                <w:rStyle w:val="markedcontent"/>
                <w:rFonts w:cs="Arial"/>
              </w:rPr>
              <w:t>werden übermittelt</w:t>
            </w:r>
          </w:p>
        </w:tc>
      </w:tr>
      <w:tr w:rsidR="00625072" w:rsidRPr="00280B46" w14:paraId="7F7264DE" w14:textId="77777777" w:rsidTr="00280B46">
        <w:tc>
          <w:tcPr>
            <w:tcW w:w="4814" w:type="dxa"/>
            <w:tcBorders>
              <w:bottom w:val="nil"/>
            </w:tcBorders>
          </w:tcPr>
          <w:p w14:paraId="000493FA" w14:textId="77777777" w:rsidR="00625072" w:rsidRPr="00280B46" w:rsidRDefault="00625072" w:rsidP="00625072">
            <w:pPr>
              <w:pStyle w:val="BodyText"/>
              <w:rPr>
                <w:i/>
                <w:iCs/>
                <w:color w:val="949EAA"/>
                <w:u w:val="single"/>
              </w:rPr>
            </w:pPr>
            <w:r w:rsidRPr="00280B46">
              <w:rPr>
                <w:i/>
                <w:iCs/>
                <w:color w:val="949EAA"/>
                <w:u w:val="single"/>
              </w:rPr>
              <w:t>Gütestufe 1</w:t>
            </w:r>
          </w:p>
        </w:tc>
        <w:tc>
          <w:tcPr>
            <w:tcW w:w="4814" w:type="dxa"/>
            <w:tcBorders>
              <w:bottom w:val="nil"/>
            </w:tcBorders>
          </w:tcPr>
          <w:p w14:paraId="4AAD8FCC" w14:textId="77777777" w:rsidR="00625072" w:rsidRPr="00280B46" w:rsidRDefault="00625072" w:rsidP="00625072">
            <w:pPr>
              <w:pStyle w:val="BodyText"/>
              <w:rPr>
                <w:i/>
                <w:iCs/>
                <w:color w:val="949EAA"/>
                <w:u w:val="single"/>
              </w:rPr>
            </w:pPr>
            <w:r w:rsidRPr="00280B46">
              <w:rPr>
                <w:i/>
                <w:iCs/>
                <w:color w:val="949EAA"/>
                <w:u w:val="single"/>
              </w:rPr>
              <w:t>Gütestufe 0</w:t>
            </w:r>
          </w:p>
        </w:tc>
      </w:tr>
      <w:tr w:rsidR="00625072" w14:paraId="0954F3E2" w14:textId="77777777" w:rsidTr="00280B46">
        <w:tc>
          <w:tcPr>
            <w:tcW w:w="4814" w:type="dxa"/>
            <w:tcBorders>
              <w:top w:val="nil"/>
              <w:bottom w:val="single" w:sz="4" w:space="0" w:color="auto"/>
            </w:tcBorders>
          </w:tcPr>
          <w:p w14:paraId="62948598" w14:textId="0C86FB0F" w:rsidR="00625072" w:rsidRDefault="00625072" w:rsidP="00625072">
            <w:pPr>
              <w:pStyle w:val="BodyText"/>
            </w:pPr>
            <w:r>
              <w:rPr>
                <w:rStyle w:val="markedcontent"/>
                <w:rFonts w:cs="Arial"/>
              </w:rPr>
              <w:t>Eingaben werden plausibilisiert, aber bei Fehlern oder fehlenden</w:t>
            </w:r>
            <w:r>
              <w:br/>
            </w:r>
            <w:r>
              <w:rPr>
                <w:rStyle w:val="markedcontent"/>
                <w:rFonts w:cs="Arial"/>
              </w:rPr>
              <w:t>Eingaben sind die bisher gemachten Eingaben verloren oder die</w:t>
            </w:r>
            <w:r>
              <w:br/>
            </w:r>
            <w:r>
              <w:rPr>
                <w:rStyle w:val="markedcontent"/>
                <w:rFonts w:cs="Arial"/>
              </w:rPr>
              <w:t>fehlerhaften Eingaben werden trotzdem übermittelt.</w:t>
            </w:r>
            <w:r>
              <w:br/>
            </w:r>
            <w:r>
              <w:rPr>
                <w:rStyle w:val="markedcontent"/>
                <w:rFonts w:cs="Arial"/>
              </w:rPr>
              <w:t>Oder: es werden nicht alle Eingaben ueberprueft, welche</w:t>
            </w:r>
            <w:r>
              <w:br/>
            </w:r>
            <w:r>
              <w:rPr>
                <w:rStyle w:val="markedcontent"/>
                <w:rFonts w:cs="Arial"/>
              </w:rPr>
              <w:t>ueberprueft werden sollten.</w:t>
            </w:r>
          </w:p>
        </w:tc>
        <w:tc>
          <w:tcPr>
            <w:tcW w:w="4814" w:type="dxa"/>
            <w:tcBorders>
              <w:top w:val="nil"/>
              <w:bottom w:val="single" w:sz="4" w:space="0" w:color="auto"/>
            </w:tcBorders>
          </w:tcPr>
          <w:p w14:paraId="76D5F640" w14:textId="07101D0A" w:rsidR="00625072" w:rsidRDefault="00625072" w:rsidP="00625072">
            <w:pPr>
              <w:pStyle w:val="BodyText"/>
            </w:pPr>
            <w:r>
              <w:rPr>
                <w:rStyle w:val="markedcontent"/>
                <w:rFonts w:cs="Arial"/>
              </w:rPr>
              <w:t>Es findet keine Plausibilisierung statt.</w:t>
            </w:r>
          </w:p>
        </w:tc>
      </w:tr>
    </w:tbl>
    <w:p w14:paraId="1B1CD7AE" w14:textId="77777777" w:rsidR="00280B46" w:rsidRDefault="00280B46" w:rsidP="00280B46">
      <w:pPr>
        <w:pStyle w:val="ListNumber"/>
      </w:pPr>
      <w:r w:rsidRPr="00280B46">
        <w:t>Individuelle</w:t>
      </w:r>
      <w:r>
        <w:t>s</w:t>
      </w:r>
      <w:r w:rsidRPr="00280B46">
        <w:t xml:space="preserve"> Bewertungskriter</w:t>
      </w:r>
      <w:r>
        <w:t>ium</w:t>
      </w:r>
    </w:p>
    <w:tbl>
      <w:tblPr>
        <w:tblStyle w:val="TableGrid"/>
        <w:tblW w:w="0" w:type="auto"/>
        <w:tblLook w:val="04A0" w:firstRow="1" w:lastRow="0" w:firstColumn="1" w:lastColumn="0" w:noHBand="0" w:noVBand="1"/>
      </w:tblPr>
      <w:tblGrid>
        <w:gridCol w:w="4814"/>
        <w:gridCol w:w="4814"/>
      </w:tblGrid>
      <w:tr w:rsidR="00280B46" w:rsidRPr="00280B46" w14:paraId="3A7EE664" w14:textId="77777777" w:rsidTr="00B63CBA">
        <w:tc>
          <w:tcPr>
            <w:tcW w:w="9628" w:type="dxa"/>
            <w:gridSpan w:val="2"/>
            <w:tcBorders>
              <w:bottom w:val="nil"/>
            </w:tcBorders>
          </w:tcPr>
          <w:p w14:paraId="3C8AF8FD" w14:textId="77777777" w:rsidR="00280B46" w:rsidRPr="00280B46" w:rsidRDefault="00280B46" w:rsidP="00B63CBA">
            <w:pPr>
              <w:pStyle w:val="BodyText"/>
              <w:rPr>
                <w:u w:val="single"/>
              </w:rPr>
            </w:pPr>
            <w:r w:rsidRPr="00280B46">
              <w:rPr>
                <w:i/>
                <w:iCs/>
                <w:color w:val="949EAA"/>
                <w:u w:val="single"/>
              </w:rPr>
              <w:t>Bezeichnung</w:t>
            </w:r>
          </w:p>
        </w:tc>
      </w:tr>
      <w:tr w:rsidR="00280B46" w14:paraId="4AFA9319" w14:textId="77777777" w:rsidTr="00B63CBA">
        <w:tc>
          <w:tcPr>
            <w:tcW w:w="9628" w:type="dxa"/>
            <w:gridSpan w:val="2"/>
            <w:tcBorders>
              <w:top w:val="nil"/>
              <w:bottom w:val="single" w:sz="4" w:space="0" w:color="auto"/>
            </w:tcBorders>
          </w:tcPr>
          <w:p w14:paraId="3159540F" w14:textId="0FD567D7" w:rsidR="00280B46" w:rsidRDefault="00625072" w:rsidP="00B63CBA">
            <w:pPr>
              <w:pStyle w:val="BodyText"/>
            </w:pPr>
            <w:r>
              <w:rPr>
                <w:rStyle w:val="markedcontent"/>
                <w:rFonts w:cs="Arial"/>
              </w:rPr>
              <w:t>250 - Schichtentrennung (Applikation)</w:t>
            </w:r>
          </w:p>
        </w:tc>
      </w:tr>
      <w:tr w:rsidR="00280B46" w:rsidRPr="00280B46" w14:paraId="71876CD8" w14:textId="77777777" w:rsidTr="00B63CBA">
        <w:tc>
          <w:tcPr>
            <w:tcW w:w="9628" w:type="dxa"/>
            <w:gridSpan w:val="2"/>
            <w:tcBorders>
              <w:bottom w:val="nil"/>
            </w:tcBorders>
          </w:tcPr>
          <w:p w14:paraId="09EA0326" w14:textId="77777777" w:rsidR="00280B46" w:rsidRPr="00280B46" w:rsidRDefault="00280B46" w:rsidP="00B63CBA">
            <w:pPr>
              <w:pStyle w:val="BodyText"/>
              <w:rPr>
                <w:i/>
                <w:iCs/>
                <w:color w:val="949EAA"/>
                <w:u w:val="single"/>
              </w:rPr>
            </w:pPr>
            <w:r w:rsidRPr="00280B46">
              <w:rPr>
                <w:i/>
                <w:iCs/>
                <w:color w:val="949EAA"/>
                <w:u w:val="single"/>
              </w:rPr>
              <w:t>Definition (Leitfrage)</w:t>
            </w:r>
          </w:p>
        </w:tc>
      </w:tr>
      <w:tr w:rsidR="00625072" w14:paraId="650513ED" w14:textId="77777777" w:rsidTr="00B63CBA">
        <w:tc>
          <w:tcPr>
            <w:tcW w:w="9628" w:type="dxa"/>
            <w:gridSpan w:val="2"/>
            <w:tcBorders>
              <w:top w:val="nil"/>
            </w:tcBorders>
          </w:tcPr>
          <w:p w14:paraId="73678277" w14:textId="0D7A2503" w:rsidR="00625072" w:rsidRDefault="00625072" w:rsidP="00625072">
            <w:pPr>
              <w:pStyle w:val="BodyText"/>
              <w:tabs>
                <w:tab w:val="left" w:pos="1485"/>
              </w:tabs>
            </w:pPr>
            <w:r>
              <w:rPr>
                <w:lang w:val="en-US"/>
              </w:rPr>
              <w:t>Gibt es Presentation Logic, Application Logic und Service Layer. Sind sie sinnvoll unterteilt.</w:t>
            </w:r>
          </w:p>
        </w:tc>
      </w:tr>
      <w:tr w:rsidR="00625072" w:rsidRPr="00280B46" w14:paraId="63FB76D3" w14:textId="77777777" w:rsidTr="00B63CBA">
        <w:tc>
          <w:tcPr>
            <w:tcW w:w="4814" w:type="dxa"/>
            <w:tcBorders>
              <w:bottom w:val="nil"/>
            </w:tcBorders>
          </w:tcPr>
          <w:p w14:paraId="0EDA5F51" w14:textId="77777777" w:rsidR="00625072" w:rsidRPr="00280B46" w:rsidRDefault="00625072" w:rsidP="00625072">
            <w:pPr>
              <w:pStyle w:val="BodyText"/>
              <w:rPr>
                <w:i/>
                <w:iCs/>
                <w:color w:val="949EAA"/>
                <w:u w:val="single"/>
              </w:rPr>
            </w:pPr>
            <w:r w:rsidRPr="00280B46">
              <w:rPr>
                <w:i/>
                <w:iCs/>
                <w:color w:val="949EAA"/>
                <w:u w:val="single"/>
              </w:rPr>
              <w:t>Gütestufe 3</w:t>
            </w:r>
          </w:p>
        </w:tc>
        <w:tc>
          <w:tcPr>
            <w:tcW w:w="4814" w:type="dxa"/>
            <w:tcBorders>
              <w:bottom w:val="nil"/>
            </w:tcBorders>
          </w:tcPr>
          <w:p w14:paraId="6A874F56" w14:textId="77777777" w:rsidR="00625072" w:rsidRPr="00280B46" w:rsidRDefault="00625072" w:rsidP="00625072">
            <w:pPr>
              <w:pStyle w:val="BodyText"/>
              <w:rPr>
                <w:i/>
                <w:iCs/>
                <w:color w:val="949EAA"/>
                <w:u w:val="single"/>
              </w:rPr>
            </w:pPr>
            <w:r w:rsidRPr="00280B46">
              <w:rPr>
                <w:i/>
                <w:iCs/>
                <w:color w:val="949EAA"/>
                <w:u w:val="single"/>
              </w:rPr>
              <w:t>Gütestufe 2</w:t>
            </w:r>
          </w:p>
        </w:tc>
      </w:tr>
      <w:tr w:rsidR="00625072" w14:paraId="3FCA0642" w14:textId="77777777" w:rsidTr="00B63CBA">
        <w:tc>
          <w:tcPr>
            <w:tcW w:w="4814" w:type="dxa"/>
            <w:tcBorders>
              <w:top w:val="nil"/>
              <w:bottom w:val="single" w:sz="4" w:space="0" w:color="auto"/>
            </w:tcBorders>
          </w:tcPr>
          <w:p w14:paraId="410A5BA9" w14:textId="445FFB4F" w:rsidR="00625072" w:rsidRDefault="00625072" w:rsidP="00625072">
            <w:pPr>
              <w:pStyle w:val="BodyText"/>
            </w:pPr>
            <w:r>
              <w:rPr>
                <w:rStyle w:val="markedcontent"/>
                <w:rFonts w:cs="Arial"/>
              </w:rPr>
              <w:t>1. Gibt es eine Persistenz-, eine Service- und eine</w:t>
            </w:r>
            <w:r>
              <w:br/>
            </w:r>
            <w:r>
              <w:rPr>
                <w:rStyle w:val="markedcontent"/>
                <w:rFonts w:cs="Arial"/>
              </w:rPr>
              <w:t>Präsentationsschicht mit klarer Schichtentrennung</w:t>
            </w:r>
            <w:r>
              <w:br/>
            </w:r>
            <w:r>
              <w:rPr>
                <w:rStyle w:val="markedcontent"/>
                <w:rFonts w:cs="Arial"/>
              </w:rPr>
              <w:t>2. Die Schichten sind stimmig aufgebaut und sinnvoll auf Module</w:t>
            </w:r>
            <w:r>
              <w:br/>
            </w:r>
            <w:r>
              <w:rPr>
                <w:rStyle w:val="markedcontent"/>
                <w:rFonts w:cs="Arial"/>
              </w:rPr>
              <w:t>aufgeteilt</w:t>
            </w:r>
            <w:r>
              <w:br/>
            </w:r>
            <w:r>
              <w:rPr>
                <w:rStyle w:val="markedcontent"/>
                <w:rFonts w:cs="Arial"/>
              </w:rPr>
              <w:lastRenderedPageBreak/>
              <w:t>3. Trennung der Packagestruktur ersichtlich</w:t>
            </w:r>
            <w:r>
              <w:br/>
            </w:r>
            <w:r>
              <w:rPr>
                <w:rStyle w:val="markedcontent"/>
                <w:rFonts w:cs="Arial"/>
              </w:rPr>
              <w:t>4. Sprechende Namensgebung</w:t>
            </w:r>
            <w:r>
              <w:br/>
            </w:r>
            <w:r>
              <w:rPr>
                <w:rStyle w:val="markedcontent"/>
                <w:rFonts w:cs="Arial"/>
              </w:rPr>
              <w:t>5. Firmenvorgaben eingehalten</w:t>
            </w:r>
            <w:r>
              <w:br/>
            </w:r>
            <w:r>
              <w:rPr>
                <w:rStyle w:val="markedcontent"/>
                <w:rFonts w:cs="Arial"/>
              </w:rPr>
              <w:t>Alle 5 Aspekte erfüllt</w:t>
            </w:r>
          </w:p>
        </w:tc>
        <w:tc>
          <w:tcPr>
            <w:tcW w:w="4814" w:type="dxa"/>
            <w:tcBorders>
              <w:top w:val="nil"/>
              <w:bottom w:val="single" w:sz="4" w:space="0" w:color="auto"/>
            </w:tcBorders>
          </w:tcPr>
          <w:p w14:paraId="456B4886" w14:textId="686FBB7B" w:rsidR="00625072" w:rsidRDefault="00625072" w:rsidP="00625072">
            <w:pPr>
              <w:pStyle w:val="BodyText"/>
            </w:pPr>
            <w:r>
              <w:rPr>
                <w:rStyle w:val="markedcontent"/>
                <w:rFonts w:cs="Arial"/>
              </w:rPr>
              <w:lastRenderedPageBreak/>
              <w:t>4</w:t>
            </w:r>
            <w:r>
              <w:rPr>
                <w:rStyle w:val="markedcontent"/>
                <w:rFonts w:cs="Arial"/>
              </w:rPr>
              <w:t xml:space="preserve"> Aspekte erfüllt</w:t>
            </w:r>
          </w:p>
        </w:tc>
      </w:tr>
      <w:tr w:rsidR="00625072" w:rsidRPr="00280B46" w14:paraId="76A69832" w14:textId="77777777" w:rsidTr="00B63CBA">
        <w:tc>
          <w:tcPr>
            <w:tcW w:w="4814" w:type="dxa"/>
            <w:tcBorders>
              <w:bottom w:val="nil"/>
            </w:tcBorders>
          </w:tcPr>
          <w:p w14:paraId="445EFA0D" w14:textId="77777777" w:rsidR="00625072" w:rsidRPr="00280B46" w:rsidRDefault="00625072" w:rsidP="00625072">
            <w:pPr>
              <w:pStyle w:val="BodyText"/>
              <w:rPr>
                <w:i/>
                <w:iCs/>
                <w:color w:val="949EAA"/>
                <w:u w:val="single"/>
              </w:rPr>
            </w:pPr>
            <w:r w:rsidRPr="00280B46">
              <w:rPr>
                <w:i/>
                <w:iCs/>
                <w:color w:val="949EAA"/>
                <w:u w:val="single"/>
              </w:rPr>
              <w:t>Gütestufe 1</w:t>
            </w:r>
          </w:p>
        </w:tc>
        <w:tc>
          <w:tcPr>
            <w:tcW w:w="4814" w:type="dxa"/>
            <w:tcBorders>
              <w:bottom w:val="nil"/>
            </w:tcBorders>
          </w:tcPr>
          <w:p w14:paraId="0AABAA07" w14:textId="77777777" w:rsidR="00625072" w:rsidRPr="00280B46" w:rsidRDefault="00625072" w:rsidP="00625072">
            <w:pPr>
              <w:pStyle w:val="BodyText"/>
              <w:rPr>
                <w:i/>
                <w:iCs/>
                <w:color w:val="949EAA"/>
                <w:u w:val="single"/>
              </w:rPr>
            </w:pPr>
            <w:r w:rsidRPr="00280B46">
              <w:rPr>
                <w:i/>
                <w:iCs/>
                <w:color w:val="949EAA"/>
                <w:u w:val="single"/>
              </w:rPr>
              <w:t>Gütestufe 0</w:t>
            </w:r>
          </w:p>
        </w:tc>
      </w:tr>
      <w:tr w:rsidR="00625072" w14:paraId="73632988" w14:textId="77777777" w:rsidTr="00B63CBA">
        <w:tc>
          <w:tcPr>
            <w:tcW w:w="4814" w:type="dxa"/>
            <w:tcBorders>
              <w:top w:val="nil"/>
              <w:bottom w:val="single" w:sz="4" w:space="0" w:color="auto"/>
            </w:tcBorders>
          </w:tcPr>
          <w:p w14:paraId="7029A535" w14:textId="1BA285F8" w:rsidR="00625072" w:rsidRDefault="00625072" w:rsidP="00625072">
            <w:pPr>
              <w:pStyle w:val="BodyText"/>
            </w:pPr>
            <w:r>
              <w:rPr>
                <w:rStyle w:val="markedcontent"/>
                <w:rFonts w:cs="Arial"/>
              </w:rPr>
              <w:t>3 Aspekte erfüllt</w:t>
            </w:r>
          </w:p>
        </w:tc>
        <w:tc>
          <w:tcPr>
            <w:tcW w:w="4814" w:type="dxa"/>
            <w:tcBorders>
              <w:top w:val="nil"/>
              <w:bottom w:val="single" w:sz="4" w:space="0" w:color="auto"/>
            </w:tcBorders>
          </w:tcPr>
          <w:p w14:paraId="08B3C397" w14:textId="0F05091C" w:rsidR="00625072" w:rsidRDefault="00625072" w:rsidP="00625072">
            <w:pPr>
              <w:pStyle w:val="BodyText"/>
            </w:pPr>
            <w:r>
              <w:rPr>
                <w:rStyle w:val="markedcontent"/>
                <w:rFonts w:cs="Arial"/>
              </w:rPr>
              <w:t>Weniger als 3 Aspekte erfüllt</w:t>
            </w:r>
          </w:p>
        </w:tc>
      </w:tr>
    </w:tbl>
    <w:p w14:paraId="3E3D30A8" w14:textId="77777777" w:rsidR="00280B46" w:rsidRDefault="00280B46" w:rsidP="00280B46">
      <w:pPr>
        <w:pStyle w:val="ListNumber"/>
      </w:pPr>
      <w:r w:rsidRPr="00280B46">
        <w:t>Individuelle</w:t>
      </w:r>
      <w:r>
        <w:t>s</w:t>
      </w:r>
      <w:r w:rsidRPr="00280B46">
        <w:t xml:space="preserve"> Bewertungskriter</w:t>
      </w:r>
      <w:r>
        <w:t>ium</w:t>
      </w:r>
    </w:p>
    <w:tbl>
      <w:tblPr>
        <w:tblStyle w:val="TableGrid"/>
        <w:tblW w:w="0" w:type="auto"/>
        <w:tblLook w:val="04A0" w:firstRow="1" w:lastRow="0" w:firstColumn="1" w:lastColumn="0" w:noHBand="0" w:noVBand="1"/>
      </w:tblPr>
      <w:tblGrid>
        <w:gridCol w:w="4814"/>
        <w:gridCol w:w="4814"/>
      </w:tblGrid>
      <w:tr w:rsidR="00280B46" w:rsidRPr="00280B46" w14:paraId="74E4B722" w14:textId="77777777" w:rsidTr="00B63CBA">
        <w:tc>
          <w:tcPr>
            <w:tcW w:w="9628" w:type="dxa"/>
            <w:gridSpan w:val="2"/>
            <w:tcBorders>
              <w:bottom w:val="nil"/>
            </w:tcBorders>
          </w:tcPr>
          <w:p w14:paraId="4C806663" w14:textId="77777777" w:rsidR="00280B46" w:rsidRPr="00280B46" w:rsidRDefault="00280B46" w:rsidP="00B63CBA">
            <w:pPr>
              <w:pStyle w:val="BodyText"/>
              <w:rPr>
                <w:u w:val="single"/>
              </w:rPr>
            </w:pPr>
            <w:r w:rsidRPr="00280B46">
              <w:rPr>
                <w:i/>
                <w:iCs/>
                <w:color w:val="949EAA"/>
                <w:u w:val="single"/>
              </w:rPr>
              <w:t>Bezeichnung</w:t>
            </w:r>
          </w:p>
        </w:tc>
      </w:tr>
      <w:tr w:rsidR="00625072" w14:paraId="49C5D96C" w14:textId="77777777" w:rsidTr="00B63CBA">
        <w:tc>
          <w:tcPr>
            <w:tcW w:w="9628" w:type="dxa"/>
            <w:gridSpan w:val="2"/>
            <w:tcBorders>
              <w:top w:val="nil"/>
              <w:bottom w:val="single" w:sz="4" w:space="0" w:color="auto"/>
            </w:tcBorders>
          </w:tcPr>
          <w:p w14:paraId="05528506" w14:textId="0F97ACD6" w:rsidR="00625072" w:rsidRDefault="00625072" w:rsidP="00625072">
            <w:pPr>
              <w:pStyle w:val="BodyText"/>
            </w:pPr>
            <w:r>
              <w:rPr>
                <w:rStyle w:val="highlight"/>
                <w:rFonts w:cs="Arial"/>
              </w:rPr>
              <w:t>123 - Kommentare</w:t>
            </w:r>
            <w:r>
              <w:rPr>
                <w:rStyle w:val="markedcontent"/>
                <w:rFonts w:cs="Arial"/>
              </w:rPr>
              <w:t xml:space="preserve"> im Quellcode</w:t>
            </w:r>
          </w:p>
        </w:tc>
      </w:tr>
      <w:tr w:rsidR="00280B46" w:rsidRPr="00280B46" w14:paraId="288CAFEE" w14:textId="77777777" w:rsidTr="00B63CBA">
        <w:tc>
          <w:tcPr>
            <w:tcW w:w="9628" w:type="dxa"/>
            <w:gridSpan w:val="2"/>
            <w:tcBorders>
              <w:bottom w:val="nil"/>
            </w:tcBorders>
          </w:tcPr>
          <w:p w14:paraId="4632DE73" w14:textId="77777777" w:rsidR="00280B46" w:rsidRPr="00280B46" w:rsidRDefault="00280B46" w:rsidP="00B63CBA">
            <w:pPr>
              <w:pStyle w:val="BodyText"/>
              <w:rPr>
                <w:i/>
                <w:iCs/>
                <w:color w:val="949EAA"/>
                <w:u w:val="single"/>
              </w:rPr>
            </w:pPr>
            <w:r w:rsidRPr="00280B46">
              <w:rPr>
                <w:i/>
                <w:iCs/>
                <w:color w:val="949EAA"/>
                <w:u w:val="single"/>
              </w:rPr>
              <w:t>Definition (Leitfrage)</w:t>
            </w:r>
          </w:p>
        </w:tc>
      </w:tr>
      <w:tr w:rsidR="00625072" w14:paraId="70D0FAFB" w14:textId="77777777" w:rsidTr="00B63CBA">
        <w:tc>
          <w:tcPr>
            <w:tcW w:w="9628" w:type="dxa"/>
            <w:gridSpan w:val="2"/>
            <w:tcBorders>
              <w:top w:val="nil"/>
            </w:tcBorders>
          </w:tcPr>
          <w:p w14:paraId="3846023F" w14:textId="7FDB7AD0" w:rsidR="00625072" w:rsidRDefault="00625072" w:rsidP="00625072">
            <w:pPr>
              <w:pStyle w:val="BodyText"/>
            </w:pPr>
            <w:r>
              <w:t>Ist der Code sinnvoll Dokumentiert</w:t>
            </w:r>
          </w:p>
        </w:tc>
      </w:tr>
      <w:tr w:rsidR="00625072" w:rsidRPr="00280B46" w14:paraId="4680E8E0" w14:textId="77777777" w:rsidTr="00B63CBA">
        <w:tc>
          <w:tcPr>
            <w:tcW w:w="4814" w:type="dxa"/>
            <w:tcBorders>
              <w:bottom w:val="nil"/>
            </w:tcBorders>
          </w:tcPr>
          <w:p w14:paraId="1C39760F" w14:textId="77777777" w:rsidR="00625072" w:rsidRPr="00280B46" w:rsidRDefault="00625072" w:rsidP="00625072">
            <w:pPr>
              <w:pStyle w:val="BodyText"/>
              <w:rPr>
                <w:i/>
                <w:iCs/>
                <w:color w:val="949EAA"/>
                <w:u w:val="single"/>
              </w:rPr>
            </w:pPr>
            <w:r w:rsidRPr="00280B46">
              <w:rPr>
                <w:i/>
                <w:iCs/>
                <w:color w:val="949EAA"/>
                <w:u w:val="single"/>
              </w:rPr>
              <w:t>Gütestufe 3</w:t>
            </w:r>
          </w:p>
        </w:tc>
        <w:tc>
          <w:tcPr>
            <w:tcW w:w="4814" w:type="dxa"/>
            <w:tcBorders>
              <w:bottom w:val="nil"/>
            </w:tcBorders>
          </w:tcPr>
          <w:p w14:paraId="6372CF20" w14:textId="77777777" w:rsidR="00625072" w:rsidRPr="00280B46" w:rsidRDefault="00625072" w:rsidP="00625072">
            <w:pPr>
              <w:pStyle w:val="BodyText"/>
              <w:rPr>
                <w:i/>
                <w:iCs/>
                <w:color w:val="949EAA"/>
                <w:u w:val="single"/>
              </w:rPr>
            </w:pPr>
            <w:r w:rsidRPr="00280B46">
              <w:rPr>
                <w:i/>
                <w:iCs/>
                <w:color w:val="949EAA"/>
                <w:u w:val="single"/>
              </w:rPr>
              <w:t>Gütestufe 2</w:t>
            </w:r>
          </w:p>
        </w:tc>
      </w:tr>
      <w:tr w:rsidR="00625072" w14:paraId="302C0A55" w14:textId="77777777" w:rsidTr="00B63CBA">
        <w:tc>
          <w:tcPr>
            <w:tcW w:w="4814" w:type="dxa"/>
            <w:tcBorders>
              <w:top w:val="nil"/>
              <w:bottom w:val="single" w:sz="4" w:space="0" w:color="auto"/>
            </w:tcBorders>
          </w:tcPr>
          <w:p w14:paraId="5A72A294" w14:textId="48311583" w:rsidR="00625072" w:rsidRDefault="00625072" w:rsidP="00625072">
            <w:pPr>
              <w:pStyle w:val="BodyText"/>
            </w:pPr>
            <w:r>
              <w:rPr>
                <w:rStyle w:val="markedcontent"/>
                <w:rFonts w:cs="Arial"/>
              </w:rPr>
              <w:t>Der Sourcecode der Applikation ist vollumfänglich kommentiert:</w:t>
            </w:r>
            <w:r>
              <w:br/>
            </w:r>
            <w:r>
              <w:rPr>
                <w:rStyle w:val="markedcontent"/>
                <w:rFonts w:cs="Arial"/>
              </w:rPr>
              <w:t>1. Funktionen, Parameter, Rückgabewerte,</w:t>
            </w:r>
            <w:r>
              <w:br/>
            </w:r>
            <w:r>
              <w:rPr>
                <w:rStyle w:val="markedcontent"/>
                <w:rFonts w:cs="Arial"/>
              </w:rPr>
              <w:t>2. Wichtige Stellen im Sourcecode,</w:t>
            </w:r>
            <w:r>
              <w:br/>
            </w:r>
            <w:r>
              <w:rPr>
                <w:rStyle w:val="markedcontent"/>
                <w:rFonts w:cs="Arial"/>
              </w:rPr>
              <w:t>3. weitere zusätzliche/nützliche Kommentare.</w:t>
            </w:r>
          </w:p>
        </w:tc>
        <w:tc>
          <w:tcPr>
            <w:tcW w:w="4814" w:type="dxa"/>
            <w:tcBorders>
              <w:top w:val="nil"/>
              <w:bottom w:val="single" w:sz="4" w:space="0" w:color="auto"/>
            </w:tcBorders>
          </w:tcPr>
          <w:p w14:paraId="7AD3F35C" w14:textId="56C0972F" w:rsidR="00625072" w:rsidRDefault="00625072" w:rsidP="00625072">
            <w:pPr>
              <w:pStyle w:val="BodyText"/>
            </w:pPr>
            <w:r>
              <w:rPr>
                <w:rStyle w:val="markedcontent"/>
                <w:rFonts w:cs="Arial"/>
              </w:rPr>
              <w:t>Der Sourcecode der Applikation ist im Grossen und Ganzen</w:t>
            </w:r>
            <w:r>
              <w:br/>
            </w:r>
            <w:r>
              <w:rPr>
                <w:rStyle w:val="markedcontent"/>
                <w:rFonts w:cs="Arial"/>
              </w:rPr>
              <w:t>kommentiert. Einer der genannten Punkte könnte präziser sein.</w:t>
            </w:r>
          </w:p>
        </w:tc>
      </w:tr>
      <w:tr w:rsidR="00625072" w:rsidRPr="00280B46" w14:paraId="4122A795" w14:textId="77777777" w:rsidTr="00B63CBA">
        <w:tc>
          <w:tcPr>
            <w:tcW w:w="4814" w:type="dxa"/>
            <w:tcBorders>
              <w:bottom w:val="nil"/>
            </w:tcBorders>
          </w:tcPr>
          <w:p w14:paraId="249526BD" w14:textId="77777777" w:rsidR="00625072" w:rsidRPr="00280B46" w:rsidRDefault="00625072" w:rsidP="00625072">
            <w:pPr>
              <w:pStyle w:val="BodyText"/>
              <w:rPr>
                <w:i/>
                <w:iCs/>
                <w:color w:val="949EAA"/>
                <w:u w:val="single"/>
              </w:rPr>
            </w:pPr>
            <w:r w:rsidRPr="00280B46">
              <w:rPr>
                <w:i/>
                <w:iCs/>
                <w:color w:val="949EAA"/>
                <w:u w:val="single"/>
              </w:rPr>
              <w:t>Gütestufe 1</w:t>
            </w:r>
          </w:p>
        </w:tc>
        <w:tc>
          <w:tcPr>
            <w:tcW w:w="4814" w:type="dxa"/>
            <w:tcBorders>
              <w:bottom w:val="nil"/>
            </w:tcBorders>
          </w:tcPr>
          <w:p w14:paraId="08FBDB8F" w14:textId="77777777" w:rsidR="00625072" w:rsidRPr="00280B46" w:rsidRDefault="00625072" w:rsidP="00625072">
            <w:pPr>
              <w:pStyle w:val="BodyText"/>
              <w:rPr>
                <w:i/>
                <w:iCs/>
                <w:color w:val="949EAA"/>
                <w:u w:val="single"/>
              </w:rPr>
            </w:pPr>
            <w:r w:rsidRPr="00280B46">
              <w:rPr>
                <w:i/>
                <w:iCs/>
                <w:color w:val="949EAA"/>
                <w:u w:val="single"/>
              </w:rPr>
              <w:t>Gütestufe 0</w:t>
            </w:r>
          </w:p>
        </w:tc>
      </w:tr>
      <w:tr w:rsidR="00625072" w14:paraId="3659DDCE" w14:textId="77777777" w:rsidTr="00B63CBA">
        <w:tc>
          <w:tcPr>
            <w:tcW w:w="4814" w:type="dxa"/>
            <w:tcBorders>
              <w:top w:val="nil"/>
              <w:bottom w:val="single" w:sz="4" w:space="0" w:color="auto"/>
            </w:tcBorders>
          </w:tcPr>
          <w:p w14:paraId="6983E687" w14:textId="55104FDB" w:rsidR="00625072" w:rsidRDefault="00625072" w:rsidP="00625072">
            <w:pPr>
              <w:pStyle w:val="BodyText"/>
            </w:pPr>
            <w:r>
              <w:rPr>
                <w:rStyle w:val="markedcontent"/>
                <w:rFonts w:cs="Arial"/>
              </w:rPr>
              <w:t>Der Sourcecode der Applikation ist nur teilweise kommentiert.</w:t>
            </w:r>
          </w:p>
        </w:tc>
        <w:tc>
          <w:tcPr>
            <w:tcW w:w="4814" w:type="dxa"/>
            <w:tcBorders>
              <w:top w:val="nil"/>
              <w:bottom w:val="single" w:sz="4" w:space="0" w:color="auto"/>
            </w:tcBorders>
          </w:tcPr>
          <w:p w14:paraId="042FBC5D" w14:textId="6C7A24D6" w:rsidR="00625072" w:rsidRDefault="00625072" w:rsidP="00625072">
            <w:pPr>
              <w:pStyle w:val="BodyText"/>
            </w:pPr>
            <w:r>
              <w:rPr>
                <w:rStyle w:val="markedcontent"/>
                <w:rFonts w:cs="Arial"/>
              </w:rPr>
              <w:t>Der Sourcecode der Applikation ist unzureichend kommentiert.</w:t>
            </w:r>
          </w:p>
        </w:tc>
      </w:tr>
    </w:tbl>
    <w:p w14:paraId="309EED25" w14:textId="77777777" w:rsidR="005F543F" w:rsidRPr="005F543F" w:rsidRDefault="005F543F" w:rsidP="005F543F">
      <w:pPr>
        <w:pStyle w:val="Heading2"/>
      </w:pPr>
      <w:r>
        <w:t>Mittel und Methoden</w:t>
      </w:r>
    </w:p>
    <w:p w14:paraId="69E3674F" w14:textId="68C695C7" w:rsidR="00B767CC" w:rsidRDefault="00B767CC" w:rsidP="00B767CC">
      <w:pPr>
        <w:pStyle w:val="BodyText"/>
        <w:rPr>
          <w:i/>
          <w:iCs/>
        </w:rPr>
      </w:pPr>
      <w:r>
        <w:rPr>
          <w:i/>
          <w:iCs/>
        </w:rPr>
        <w:t xml:space="preserve">Arbeitsplatz wird im TH1b sein mit Monitoren, Dockingstation und Headset zur Verfügung gestellt erhalten. Tools zum Entwickeln sind folgende: Visual Studio Code, Typescript, Angular, Datenbank, Postman und </w:t>
      </w:r>
      <w:r>
        <w:rPr>
          <w:i/>
          <w:iCs/>
        </w:rPr>
        <w:t>Github.com.</w:t>
      </w:r>
      <w:r>
        <w:rPr>
          <w:i/>
          <w:iCs/>
        </w:rPr>
        <w:t xml:space="preserve"> </w:t>
      </w:r>
    </w:p>
    <w:p w14:paraId="627C04D8" w14:textId="77777777" w:rsidR="00625072" w:rsidRDefault="00625072" w:rsidP="00625072">
      <w:pPr>
        <w:pStyle w:val="Heading2"/>
      </w:pPr>
      <w:r>
        <w:t>Vorkenntnisse</w:t>
      </w:r>
    </w:p>
    <w:p w14:paraId="4AD2B406" w14:textId="77777777" w:rsidR="00625072" w:rsidRDefault="00625072" w:rsidP="00625072">
      <w:pPr>
        <w:pStyle w:val="BodyText"/>
        <w:numPr>
          <w:ilvl w:val="0"/>
          <w:numId w:val="12"/>
        </w:numPr>
        <w:autoSpaceDN w:val="0"/>
        <w:rPr>
          <w:i/>
          <w:iCs/>
        </w:rPr>
      </w:pPr>
      <w:r>
        <w:rPr>
          <w:i/>
          <w:iCs/>
        </w:rPr>
        <w:t>APIs erstellt</w:t>
      </w:r>
    </w:p>
    <w:p w14:paraId="1051370E" w14:textId="77777777" w:rsidR="00625072" w:rsidRDefault="00625072" w:rsidP="00625072">
      <w:pPr>
        <w:pStyle w:val="BodyText"/>
        <w:numPr>
          <w:ilvl w:val="0"/>
          <w:numId w:val="12"/>
        </w:numPr>
        <w:autoSpaceDN w:val="0"/>
        <w:rPr>
          <w:i/>
          <w:iCs/>
        </w:rPr>
      </w:pPr>
      <w:r>
        <w:rPr>
          <w:i/>
          <w:iCs/>
        </w:rPr>
        <w:t>Applikationen mit Angular implementieren.</w:t>
      </w:r>
    </w:p>
    <w:p w14:paraId="16B9C4A4" w14:textId="77777777" w:rsidR="00625072" w:rsidRDefault="00625072" w:rsidP="00625072">
      <w:pPr>
        <w:pStyle w:val="BodyText"/>
        <w:numPr>
          <w:ilvl w:val="0"/>
          <w:numId w:val="12"/>
        </w:numPr>
        <w:autoSpaceDN w:val="0"/>
        <w:rPr>
          <w:i/>
          <w:iCs/>
        </w:rPr>
      </w:pPr>
      <w:r>
        <w:rPr>
          <w:i/>
          <w:iCs/>
        </w:rPr>
        <w:t>Objektorientierte Entwicklung</w:t>
      </w:r>
    </w:p>
    <w:p w14:paraId="6FB99607" w14:textId="77777777" w:rsidR="00625072" w:rsidRDefault="00625072" w:rsidP="00625072">
      <w:pPr>
        <w:pStyle w:val="Heading2"/>
      </w:pPr>
      <w:r>
        <w:t>Vorarbeiten</w:t>
      </w:r>
    </w:p>
    <w:p w14:paraId="3DBD6B33" w14:textId="77777777" w:rsidR="00625072" w:rsidRDefault="00625072" w:rsidP="00625072">
      <w:pPr>
        <w:pStyle w:val="BodyText"/>
        <w:numPr>
          <w:ilvl w:val="0"/>
          <w:numId w:val="12"/>
        </w:numPr>
        <w:autoSpaceDN w:val="0"/>
        <w:rPr>
          <w:i/>
          <w:iCs/>
        </w:rPr>
      </w:pPr>
      <w:r>
        <w:rPr>
          <w:i/>
          <w:iCs/>
        </w:rPr>
        <w:t>Projektantrag geschrieben</w:t>
      </w:r>
    </w:p>
    <w:p w14:paraId="24D01B9D" w14:textId="77777777" w:rsidR="00625072" w:rsidRDefault="00625072" w:rsidP="00625072">
      <w:pPr>
        <w:pStyle w:val="BodyText"/>
        <w:numPr>
          <w:ilvl w:val="0"/>
          <w:numId w:val="12"/>
        </w:numPr>
        <w:autoSpaceDN w:val="0"/>
        <w:rPr>
          <w:i/>
          <w:iCs/>
        </w:rPr>
      </w:pPr>
      <w:r>
        <w:rPr>
          <w:i/>
          <w:iCs/>
        </w:rPr>
        <w:t>Fragen geklärt</w:t>
      </w:r>
    </w:p>
    <w:p w14:paraId="5EC017BF" w14:textId="77777777" w:rsidR="00625072" w:rsidRDefault="00625072" w:rsidP="00625072">
      <w:pPr>
        <w:pStyle w:val="Heading2"/>
      </w:pPr>
      <w:r>
        <w:t>Neue Lerninhalte</w:t>
      </w:r>
    </w:p>
    <w:p w14:paraId="6C0EA094" w14:textId="1790E39E" w:rsidR="00625072" w:rsidRDefault="00625072" w:rsidP="00625072">
      <w:pPr>
        <w:pStyle w:val="BodyText"/>
        <w:numPr>
          <w:ilvl w:val="0"/>
          <w:numId w:val="12"/>
        </w:numPr>
        <w:autoSpaceDN w:val="0"/>
        <w:rPr>
          <w:i/>
          <w:iCs/>
        </w:rPr>
      </w:pPr>
      <w:r w:rsidRPr="00625072">
        <w:rPr>
          <w:i/>
          <w:iCs/>
        </w:rPr>
        <w:t>Vertrauliche Daten behandeln.</w:t>
      </w:r>
    </w:p>
    <w:p w14:paraId="2C78D268" w14:textId="02227FFB" w:rsidR="00625072" w:rsidRPr="00625072" w:rsidRDefault="00625072" w:rsidP="00625072">
      <w:pPr>
        <w:pStyle w:val="BodyText"/>
        <w:numPr>
          <w:ilvl w:val="0"/>
          <w:numId w:val="12"/>
        </w:numPr>
        <w:autoSpaceDN w:val="0"/>
        <w:rPr>
          <w:i/>
          <w:iCs/>
        </w:rPr>
      </w:pPr>
      <w:r>
        <w:rPr>
          <w:i/>
          <w:iCs/>
        </w:rPr>
        <w:t>Doku schreiben</w:t>
      </w:r>
    </w:p>
    <w:p w14:paraId="0DA6CEF1" w14:textId="77777777" w:rsidR="005F543F" w:rsidRPr="005F543F" w:rsidRDefault="005F543F" w:rsidP="005F543F">
      <w:pPr>
        <w:pStyle w:val="Heading2"/>
      </w:pPr>
      <w:r>
        <w:t>Arbeiten in den letzten 6 Monaten</w:t>
      </w:r>
    </w:p>
    <w:p w14:paraId="535DBA48" w14:textId="77777777" w:rsidR="005F543F" w:rsidRDefault="00B804DE" w:rsidP="00C00076">
      <w:pPr>
        <w:pStyle w:val="BodyText"/>
      </w:pPr>
      <w:r>
        <w:t>Arbeiten der letzten 6 Monaten</w:t>
      </w:r>
      <w:r w:rsidR="008A7951">
        <w:t xml:space="preserve"> kurz auflisten</w:t>
      </w:r>
      <w:r>
        <w:t>.</w:t>
      </w:r>
    </w:p>
    <w:p w14:paraId="4DC047FA" w14:textId="77777777" w:rsidR="005F543F" w:rsidRDefault="005F543F" w:rsidP="005F543F">
      <w:pPr>
        <w:pStyle w:val="Heading2"/>
      </w:pPr>
      <w:r>
        <w:lastRenderedPageBreak/>
        <w:t>Tage, an welchen an der Facharbeit gearbeitet wird</w:t>
      </w:r>
    </w:p>
    <w:p w14:paraId="64962A45" w14:textId="77777777" w:rsidR="00B804DE" w:rsidRDefault="00535762" w:rsidP="00C00076">
      <w:pPr>
        <w:pStyle w:val="BodyText"/>
      </w:pPr>
      <w:r>
        <w:t>14</w:t>
      </w:r>
      <w:r w:rsidR="00E94F76">
        <w:t>.</w:t>
      </w:r>
      <w:r>
        <w:t>-15</w:t>
      </w:r>
      <w:r w:rsidR="00B804DE">
        <w:t xml:space="preserve">. </w:t>
      </w:r>
      <w:r w:rsidR="00C912E7">
        <w:t>+</w:t>
      </w:r>
      <w:r w:rsidR="00B804DE">
        <w:t xml:space="preserve"> </w:t>
      </w:r>
      <w:r>
        <w:t>17</w:t>
      </w:r>
      <w:r w:rsidR="00C912E7">
        <w:t xml:space="preserve">. + </w:t>
      </w:r>
      <w:r>
        <w:t>21.-22</w:t>
      </w:r>
      <w:r w:rsidR="00C912E7">
        <w:t xml:space="preserve">. + </w:t>
      </w:r>
      <w:r>
        <w:t>24. März</w:t>
      </w:r>
      <w:r w:rsidR="00E05EF4">
        <w:t xml:space="preserve"> </w:t>
      </w:r>
      <w:r>
        <w:t>2023</w:t>
      </w:r>
      <w:r w:rsidR="00E05EF4">
        <w:t xml:space="preserve">(5 ½ Tage – Abgabe </w:t>
      </w:r>
      <w:r>
        <w:t>24. März 2023</w:t>
      </w:r>
      <w:r w:rsidR="00E05EF4">
        <w:t xml:space="preserve"> um 11:30h)</w:t>
      </w:r>
    </w:p>
    <w:p w14:paraId="6FE07AD8" w14:textId="77777777" w:rsidR="005F543F" w:rsidRPr="005F543F" w:rsidRDefault="005F543F" w:rsidP="005F543F">
      <w:pPr>
        <w:pStyle w:val="Heading2"/>
      </w:pPr>
      <w:r>
        <w:t>Bemerkungen</w:t>
      </w:r>
    </w:p>
    <w:p w14:paraId="11D5B23F" w14:textId="77777777" w:rsidR="005F543F" w:rsidRPr="005F543F" w:rsidRDefault="00A215FA" w:rsidP="00C00076">
      <w:pPr>
        <w:pStyle w:val="BodyText"/>
      </w:pPr>
      <w:r>
        <w:t xml:space="preserve">Die Rückmeldung findet am individuellen </w:t>
      </w:r>
      <w:r w:rsidR="00E24CFF">
        <w:t>Präsentationstermin</w:t>
      </w:r>
      <w:r>
        <w:t xml:space="preserve"> statt. Sie findet nur mündlich statt und es ist in den Interessen des Kandidaten Notizen zu machen. Die Noten werden erst nach Abschluss aller Arbeiten verschickt.</w:t>
      </w:r>
    </w:p>
    <w:p w14:paraId="4E23E571" w14:textId="77777777" w:rsidR="006C622A" w:rsidRDefault="006C622A">
      <w:pPr>
        <w:ind w:left="-2127"/>
      </w:pPr>
    </w:p>
    <w:sectPr w:rsidR="006C622A" w:rsidSect="007821AD">
      <w:pgSz w:w="11906" w:h="16838" w:code="9"/>
      <w:pgMar w:top="1134" w:right="1134" w:bottom="1134" w:left="1134"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3D662" w14:textId="77777777" w:rsidR="004F34A5" w:rsidRDefault="004F34A5">
      <w:r>
        <w:separator/>
      </w:r>
    </w:p>
    <w:p w14:paraId="30642E91" w14:textId="77777777" w:rsidR="004F34A5" w:rsidRDefault="004F34A5"/>
  </w:endnote>
  <w:endnote w:type="continuationSeparator" w:id="0">
    <w:p w14:paraId="5C4CBDE5" w14:textId="77777777" w:rsidR="004F34A5" w:rsidRDefault="004F34A5">
      <w:r>
        <w:continuationSeparator/>
      </w:r>
    </w:p>
    <w:p w14:paraId="071DE57E" w14:textId="77777777" w:rsidR="004F34A5" w:rsidRDefault="004F34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4516" w14:textId="77777777" w:rsidR="009F4AB3" w:rsidRDefault="009F4A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BF68" w14:textId="77777777" w:rsidR="006C622A" w:rsidRDefault="00814E57" w:rsidP="001F2B5A">
    <w:pPr>
      <w:pStyle w:val="Footer"/>
      <w:pBdr>
        <w:top w:val="single" w:sz="4" w:space="1" w:color="auto"/>
      </w:pBdr>
      <w:tabs>
        <w:tab w:val="clear" w:pos="4536"/>
        <w:tab w:val="clear" w:pos="9072"/>
        <w:tab w:val="center" w:pos="4820"/>
        <w:tab w:val="right" w:pos="9639"/>
      </w:tabs>
      <w:spacing w:before="0"/>
      <w:rPr>
        <w:b w:val="0"/>
      </w:rPr>
    </w:pPr>
    <w:r>
      <w:t>Siemens Schweiz AG</w:t>
    </w:r>
    <w:r>
      <w:tab/>
    </w:r>
    <w:r>
      <w:tab/>
    </w:r>
    <w:r>
      <w:rPr>
        <w:b w:val="0"/>
      </w:rPr>
      <w:t>Seite</w:t>
    </w:r>
    <w:r>
      <w:t xml:space="preserve"> </w:t>
    </w:r>
    <w:r>
      <w:rPr>
        <w:b w:val="0"/>
      </w:rPr>
      <w:fldChar w:fldCharType="begin"/>
    </w:r>
    <w:r>
      <w:rPr>
        <w:b w:val="0"/>
      </w:rPr>
      <w:instrText xml:space="preserve"> PAGE </w:instrText>
    </w:r>
    <w:r>
      <w:rPr>
        <w:b w:val="0"/>
      </w:rPr>
      <w:fldChar w:fldCharType="separate"/>
    </w:r>
    <w:r>
      <w:rPr>
        <w:b w:val="0"/>
        <w:noProof/>
      </w:rPr>
      <w:t>1</w:t>
    </w:r>
    <w:r>
      <w:rPr>
        <w:b w:val="0"/>
      </w:rPr>
      <w:fldChar w:fldCharType="end"/>
    </w:r>
    <w:r>
      <w:t xml:space="preserve"> </w:t>
    </w:r>
    <w:r>
      <w:rPr>
        <w:b w:val="0"/>
      </w:rPr>
      <w:t>von</w:t>
    </w:r>
    <w:r>
      <w:t xml:space="preserve"> </w:t>
    </w:r>
    <w:r>
      <w:rPr>
        <w:b w:val="0"/>
      </w:rPr>
      <w:fldChar w:fldCharType="begin"/>
    </w:r>
    <w:r>
      <w:rPr>
        <w:b w:val="0"/>
      </w:rPr>
      <w:instrText xml:space="preserve"> NUMPAGES </w:instrText>
    </w:r>
    <w:r>
      <w:rPr>
        <w:b w:val="0"/>
      </w:rPr>
      <w:fldChar w:fldCharType="separate"/>
    </w:r>
    <w:r>
      <w:rPr>
        <w:b w:val="0"/>
        <w:noProof/>
      </w:rPr>
      <w:t>1</w:t>
    </w:r>
    <w:r>
      <w:rPr>
        <w:b w:val="0"/>
      </w:rPr>
      <w:fldChar w:fldCharType="end"/>
    </w:r>
  </w:p>
  <w:p w14:paraId="1EA2E01C" w14:textId="77777777" w:rsidR="006C622A" w:rsidRDefault="007821AD" w:rsidP="001F2B5A">
    <w:pPr>
      <w:pStyle w:val="Footer"/>
      <w:pBdr>
        <w:top w:val="single" w:sz="4" w:space="1" w:color="auto"/>
      </w:pBdr>
      <w:tabs>
        <w:tab w:val="clear" w:pos="4536"/>
        <w:tab w:val="clear" w:pos="9072"/>
        <w:tab w:val="center" w:pos="4820"/>
        <w:tab w:val="right" w:pos="9639"/>
      </w:tabs>
      <w:spacing w:before="0"/>
      <w:rPr>
        <w:b w:val="0"/>
      </w:rPr>
    </w:pPr>
    <w:r w:rsidRPr="008B095F">
      <w:rPr>
        <w:b w:val="0"/>
      </w:rPr>
      <w:t xml:space="preserve">Organisation: </w:t>
    </w:r>
    <w:r>
      <w:rPr>
        <w:b w:val="0"/>
      </w:rPr>
      <w:t xml:space="preserve">Berufsbildung </w:t>
    </w:r>
    <w:r w:rsidRPr="00166B34">
      <w:rPr>
        <w:b w:val="0"/>
      </w:rPr>
      <w:t>HR LE SPE INT CH RC</w:t>
    </w:r>
    <w:r>
      <w:rPr>
        <w:b w:val="0"/>
      </w:rPr>
      <w:t xml:space="preserve"> </w:t>
    </w:r>
    <w:r w:rsidRPr="008B095F">
      <w:rPr>
        <w:b w:val="0"/>
      </w:rPr>
      <w:t xml:space="preserve">/ </w:t>
    </w:r>
    <w:r w:rsidRPr="00C03403">
      <w:rPr>
        <w:b w:val="0"/>
      </w:rPr>
      <w:t>Autor:</w:t>
    </w:r>
    <w:r>
      <w:rPr>
        <w:b w:val="0"/>
        <w:sz w:val="20"/>
      </w:rPr>
      <w:t xml:space="preserve"> </w:t>
    </w:r>
    <w:r>
      <w:rPr>
        <w:b w:val="0"/>
      </w:rPr>
      <w:fldChar w:fldCharType="begin"/>
    </w:r>
    <w:r>
      <w:rPr>
        <w:b w:val="0"/>
      </w:rPr>
      <w:instrText xml:space="preserve"> AUTHOR   \* MERGEFORMAT </w:instrText>
    </w:r>
    <w:r>
      <w:rPr>
        <w:b w:val="0"/>
      </w:rPr>
      <w:fldChar w:fldCharType="separate"/>
    </w:r>
    <w:r w:rsidR="005D0235">
      <w:rPr>
        <w:b w:val="0"/>
        <w:noProof/>
      </w:rPr>
      <w:t>Schwaen</w:t>
    </w:r>
    <w:r>
      <w:rPr>
        <w:b w:val="0"/>
      </w:rPr>
      <w:fldChar w:fldCharType="end"/>
    </w:r>
    <w:r w:rsidR="00814E57">
      <w:rPr>
        <w:b w:val="0"/>
      </w:rPr>
      <w:tab/>
    </w:r>
    <w:r w:rsidR="00814E57">
      <w:rPr>
        <w:b w:val="0"/>
      </w:rPr>
      <w:fldChar w:fldCharType="begin"/>
    </w:r>
    <w:r w:rsidR="00814E57">
      <w:rPr>
        <w:b w:val="0"/>
      </w:rPr>
      <w:instrText xml:space="preserve"> FILENAME </w:instrText>
    </w:r>
    <w:r w:rsidR="00814E57">
      <w:rPr>
        <w:b w:val="0"/>
      </w:rPr>
      <w:fldChar w:fldCharType="separate"/>
    </w:r>
    <w:r w:rsidR="005D0235">
      <w:rPr>
        <w:b w:val="0"/>
        <w:noProof/>
      </w:rPr>
      <w:t>Document2</w:t>
    </w:r>
    <w:r w:rsidR="00814E57">
      <w:rPr>
        <w:b w:val="0"/>
      </w:rPr>
      <w:fldChar w:fldCharType="end"/>
    </w:r>
  </w:p>
  <w:p w14:paraId="697C5827" w14:textId="77777777" w:rsidR="006C622A" w:rsidRDefault="00814E57" w:rsidP="001F2B5A">
    <w:pPr>
      <w:pStyle w:val="Footer"/>
      <w:pBdr>
        <w:top w:val="single" w:sz="4" w:space="1" w:color="auto"/>
      </w:pBdr>
      <w:tabs>
        <w:tab w:val="clear" w:pos="4536"/>
        <w:tab w:val="clear" w:pos="9072"/>
        <w:tab w:val="center" w:pos="4820"/>
        <w:tab w:val="right" w:pos="9639"/>
      </w:tabs>
      <w:spacing w:before="0"/>
      <w:rPr>
        <w:b w:val="0"/>
        <w:lang w:val="en-GB"/>
      </w:rPr>
    </w:pPr>
    <w:r>
      <w:rPr>
        <w:b w:val="0"/>
      </w:rPr>
      <w:sym w:font="Symbol" w:char="F0D3"/>
    </w:r>
    <w:r>
      <w:rPr>
        <w:b w:val="0"/>
        <w:lang w:val="en-US"/>
      </w:rPr>
      <w:t xml:space="preserve"> Copyright Siemens Schweiz AG </w:t>
    </w:r>
    <w:r>
      <w:rPr>
        <w:b w:val="0"/>
        <w:lang w:val="en-GB"/>
      </w:rPr>
      <w:t>20</w:t>
    </w:r>
    <w:r w:rsidR="000E7EDC">
      <w:rPr>
        <w:b w:val="0"/>
        <w:lang w:val="en-GB"/>
      </w:rPr>
      <w:t>22</w:t>
    </w:r>
    <w:r>
      <w:rPr>
        <w:b w:val="0"/>
        <w:lang w:val="en-US"/>
      </w:rPr>
      <w:t xml:space="preserve">. </w:t>
    </w:r>
    <w:r>
      <w:rPr>
        <w:b w:val="0"/>
        <w:lang w:val="en-GB"/>
      </w:rPr>
      <w:t>All rights reserved.</w:t>
    </w:r>
    <w:r>
      <w:rPr>
        <w:b w:val="0"/>
        <w:lang w:val="en-GB"/>
      </w:rPr>
      <w:tab/>
    </w:r>
    <w:r>
      <w:rPr>
        <w:b w:val="0"/>
        <w:lang w:val="en-GB"/>
      </w:rPr>
      <w:tab/>
    </w:r>
    <w:r>
      <w:rPr>
        <w:b w:val="0"/>
        <w:lang w:val="en-GB"/>
      </w:rPr>
      <w:fldChar w:fldCharType="begin"/>
    </w:r>
    <w:r>
      <w:rPr>
        <w:b w:val="0"/>
        <w:lang w:val="en-GB"/>
      </w:rPr>
      <w:instrText xml:space="preserve"> USERINITIALS  \* Upper  \* MERGEFORMAT </w:instrText>
    </w:r>
    <w:r>
      <w:rPr>
        <w:b w:val="0"/>
        <w:lang w:val="en-GB"/>
      </w:rPr>
      <w:fldChar w:fldCharType="separate"/>
    </w:r>
    <w:r w:rsidR="005D0235">
      <w:rPr>
        <w:b w:val="0"/>
        <w:noProof/>
        <w:lang w:val="en-GB"/>
      </w:rPr>
      <w:t>S</w:t>
    </w:r>
    <w:r>
      <w:rPr>
        <w:b w:val="0"/>
        <w:lang w:val="en-GB"/>
      </w:rPr>
      <w:fldChar w:fldCharType="end"/>
    </w:r>
    <w:r>
      <w:rPr>
        <w:b w:val="0"/>
        <w:lang w:val="en-GB"/>
      </w:rPr>
      <w:t>-</w:t>
    </w:r>
    <w:r>
      <w:rPr>
        <w:b w:val="0"/>
      </w:rPr>
      <w:fldChar w:fldCharType="begin"/>
    </w:r>
    <w:r>
      <w:rPr>
        <w:b w:val="0"/>
      </w:rPr>
      <w:instrText xml:space="preserve"> DATE  \@ "yy-MM-dd"  \* MERGEFORMAT </w:instrText>
    </w:r>
    <w:r>
      <w:rPr>
        <w:b w:val="0"/>
      </w:rPr>
      <w:fldChar w:fldCharType="separate"/>
    </w:r>
    <w:r w:rsidR="005D0235">
      <w:rPr>
        <w:b w:val="0"/>
        <w:noProof/>
      </w:rPr>
      <w:t>23-03-17</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C15E" w14:textId="77777777" w:rsidR="009F4AB3" w:rsidRDefault="009F4A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5BA1B" w14:textId="77777777" w:rsidR="00625072" w:rsidRDefault="00625072">
    <w:pPr>
      <w:pStyle w:val="Footer"/>
      <w:pBdr>
        <w:top w:val="single" w:sz="4" w:space="1" w:color="000000"/>
      </w:pBdr>
      <w:tabs>
        <w:tab w:val="clear" w:pos="4536"/>
        <w:tab w:val="clear" w:pos="9072"/>
        <w:tab w:val="center" w:pos="4820"/>
        <w:tab w:val="right" w:pos="9639"/>
      </w:tabs>
      <w:spacing w:before="0"/>
    </w:pPr>
    <w:r>
      <w:t>Siemens Schweiz AG</w:t>
    </w:r>
    <w:r>
      <w:tab/>
    </w:r>
    <w:r>
      <w:tab/>
    </w:r>
    <w:r>
      <w:rPr>
        <w:b w:val="0"/>
      </w:rPr>
      <w:t>Seite</w:t>
    </w:r>
    <w:r>
      <w:t xml:space="preserve"> </w:t>
    </w:r>
    <w:r>
      <w:rPr>
        <w:b w:val="0"/>
      </w:rPr>
      <w:fldChar w:fldCharType="begin"/>
    </w:r>
    <w:r>
      <w:rPr>
        <w:b w:val="0"/>
      </w:rPr>
      <w:instrText xml:space="preserve"> PAGE </w:instrText>
    </w:r>
    <w:r>
      <w:rPr>
        <w:b w:val="0"/>
      </w:rPr>
      <w:fldChar w:fldCharType="separate"/>
    </w:r>
    <w:r>
      <w:rPr>
        <w:b w:val="0"/>
      </w:rPr>
      <w:t>1</w:t>
    </w:r>
    <w:r>
      <w:rPr>
        <w:b w:val="0"/>
      </w:rPr>
      <w:fldChar w:fldCharType="end"/>
    </w:r>
    <w:r>
      <w:t xml:space="preserve"> </w:t>
    </w:r>
    <w:r>
      <w:rPr>
        <w:b w:val="0"/>
      </w:rPr>
      <w:t>von</w:t>
    </w:r>
    <w:r>
      <w:t xml:space="preserve"> </w:t>
    </w:r>
    <w:r>
      <w:rPr>
        <w:b w:val="0"/>
      </w:rPr>
      <w:fldChar w:fldCharType="begin"/>
    </w:r>
    <w:r>
      <w:rPr>
        <w:b w:val="0"/>
      </w:rPr>
      <w:instrText xml:space="preserve"> NUMPAGES </w:instrText>
    </w:r>
    <w:r>
      <w:rPr>
        <w:b w:val="0"/>
      </w:rPr>
      <w:fldChar w:fldCharType="separate"/>
    </w:r>
    <w:r>
      <w:rPr>
        <w:b w:val="0"/>
      </w:rPr>
      <w:t>1</w:t>
    </w:r>
    <w:r>
      <w:rPr>
        <w:b w:val="0"/>
      </w:rPr>
      <w:fldChar w:fldCharType="end"/>
    </w:r>
  </w:p>
  <w:p w14:paraId="192164C5" w14:textId="77777777" w:rsidR="00625072" w:rsidRDefault="00625072">
    <w:pPr>
      <w:pStyle w:val="Footer"/>
      <w:pBdr>
        <w:top w:val="single" w:sz="4" w:space="1" w:color="000000"/>
      </w:pBdr>
      <w:tabs>
        <w:tab w:val="clear" w:pos="4536"/>
        <w:tab w:val="clear" w:pos="9072"/>
        <w:tab w:val="center" w:pos="4820"/>
        <w:tab w:val="right" w:pos="9639"/>
      </w:tabs>
      <w:spacing w:before="0"/>
    </w:pPr>
    <w:r>
      <w:rPr>
        <w:b w:val="0"/>
      </w:rPr>
      <w:t>Organisation: Berufsbildung HR LE SPE INT CH RC / Autor:</w:t>
    </w:r>
    <w:r>
      <w:rPr>
        <w:b w:val="0"/>
        <w:sz w:val="20"/>
      </w:rPr>
      <w:t xml:space="preserve"> </w:t>
    </w:r>
    <w:r>
      <w:rPr>
        <w:b w:val="0"/>
      </w:rPr>
      <w:fldChar w:fldCharType="begin"/>
    </w:r>
    <w:r>
      <w:rPr>
        <w:b w:val="0"/>
      </w:rPr>
      <w:instrText xml:space="preserve"> AUTHOR </w:instrText>
    </w:r>
    <w:r>
      <w:rPr>
        <w:b w:val="0"/>
      </w:rPr>
      <w:fldChar w:fldCharType="separate"/>
    </w:r>
    <w:r>
      <w:rPr>
        <w:b w:val="0"/>
      </w:rPr>
      <w:t>Schwaen</w:t>
    </w:r>
    <w:r>
      <w:rPr>
        <w:b w:val="0"/>
      </w:rPr>
      <w:fldChar w:fldCharType="end"/>
    </w:r>
    <w:r>
      <w:rPr>
        <w:b w:val="0"/>
      </w:rPr>
      <w:tab/>
    </w:r>
    <w:r>
      <w:rPr>
        <w:b w:val="0"/>
      </w:rPr>
      <w:fldChar w:fldCharType="begin"/>
    </w:r>
    <w:r>
      <w:rPr>
        <w:b w:val="0"/>
      </w:rPr>
      <w:instrText xml:space="preserve"> FILENAME </w:instrText>
    </w:r>
    <w:r>
      <w:rPr>
        <w:b w:val="0"/>
      </w:rPr>
      <w:fldChar w:fldCharType="separate"/>
    </w:r>
    <w:r>
      <w:rPr>
        <w:b w:val="0"/>
      </w:rPr>
      <w:t>Document1</w:t>
    </w:r>
    <w:r>
      <w:rPr>
        <w:b w:val="0"/>
      </w:rPr>
      <w:fldChar w:fldCharType="end"/>
    </w:r>
  </w:p>
  <w:p w14:paraId="31238D91" w14:textId="77777777" w:rsidR="00625072" w:rsidRPr="00BF36C5" w:rsidRDefault="00625072">
    <w:pPr>
      <w:pStyle w:val="Footer"/>
      <w:pBdr>
        <w:top w:val="single" w:sz="4" w:space="1" w:color="000000"/>
      </w:pBdr>
      <w:tabs>
        <w:tab w:val="clear" w:pos="4536"/>
        <w:tab w:val="clear" w:pos="9072"/>
        <w:tab w:val="center" w:pos="4820"/>
        <w:tab w:val="right" w:pos="9639"/>
      </w:tabs>
      <w:spacing w:before="0"/>
      <w:rPr>
        <w:lang w:val="en-US"/>
      </w:rPr>
    </w:pPr>
    <w:r>
      <w:rPr>
        <w:rFonts w:ascii="Symbol" w:eastAsia="Symbol" w:hAnsi="Symbol" w:cs="Symbol"/>
        <w:b w:val="0"/>
      </w:rPr>
      <w:t></w:t>
    </w:r>
    <w:r>
      <w:rPr>
        <w:b w:val="0"/>
        <w:lang w:val="en-US"/>
      </w:rPr>
      <w:t xml:space="preserve"> Copyright Siemens Schweiz AG </w:t>
    </w:r>
    <w:r>
      <w:rPr>
        <w:b w:val="0"/>
        <w:lang w:val="en-GB"/>
      </w:rPr>
      <w:t>2022</w:t>
    </w:r>
    <w:r>
      <w:rPr>
        <w:b w:val="0"/>
        <w:lang w:val="en-US"/>
      </w:rPr>
      <w:t xml:space="preserve">. </w:t>
    </w:r>
    <w:r>
      <w:rPr>
        <w:b w:val="0"/>
        <w:lang w:val="en-GB"/>
      </w:rPr>
      <w:t>All rights reserved.</w:t>
    </w:r>
    <w:r>
      <w:rPr>
        <w:b w:val="0"/>
        <w:lang w:val="en-GB"/>
      </w:rPr>
      <w:tab/>
    </w:r>
    <w:r>
      <w:rPr>
        <w:b w:val="0"/>
        <w:lang w:val="en-GB"/>
      </w:rPr>
      <w:tab/>
    </w:r>
    <w:r>
      <w:rPr>
        <w:b w:val="0"/>
        <w:lang w:val="en-GB"/>
      </w:rPr>
      <w:fldChar w:fldCharType="begin"/>
    </w:r>
    <w:r>
      <w:rPr>
        <w:b w:val="0"/>
        <w:lang w:val="en-GB"/>
      </w:rPr>
      <w:instrText xml:space="preserve"> USERINITIALS </w:instrText>
    </w:r>
    <w:r>
      <w:rPr>
        <w:b w:val="0"/>
        <w:lang w:val="en-GB"/>
      </w:rPr>
      <w:fldChar w:fldCharType="separate"/>
    </w:r>
    <w:r>
      <w:rPr>
        <w:b w:val="0"/>
        <w:lang w:val="en-GB"/>
      </w:rPr>
      <w:t>S</w:t>
    </w:r>
    <w:r>
      <w:rPr>
        <w:b w:val="0"/>
        <w:lang w:val="en-GB"/>
      </w:rPr>
      <w:fldChar w:fldCharType="end"/>
    </w:r>
    <w:r>
      <w:rPr>
        <w:b w:val="0"/>
        <w:lang w:val="en-GB"/>
      </w:rPr>
      <w:t>-</w:t>
    </w:r>
    <w:r>
      <w:rPr>
        <w:b w:val="0"/>
      </w:rPr>
      <w:fldChar w:fldCharType="begin"/>
    </w:r>
    <w:r>
      <w:rPr>
        <w:b w:val="0"/>
      </w:rPr>
      <w:instrText xml:space="preserve"> DATE \@ "yy'-'MM'-'dd" </w:instrText>
    </w:r>
    <w:r>
      <w:rPr>
        <w:b w:val="0"/>
      </w:rPr>
      <w:fldChar w:fldCharType="separate"/>
    </w:r>
    <w:r>
      <w:rPr>
        <w:b w:val="0"/>
        <w:noProof/>
      </w:rPr>
      <w:t>23-03-17</w:t>
    </w:r>
    <w:r>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76627" w14:textId="77777777" w:rsidR="004F34A5" w:rsidRDefault="004F34A5">
      <w:r>
        <w:separator/>
      </w:r>
    </w:p>
    <w:p w14:paraId="6A96E206" w14:textId="77777777" w:rsidR="004F34A5" w:rsidRDefault="004F34A5"/>
  </w:footnote>
  <w:footnote w:type="continuationSeparator" w:id="0">
    <w:p w14:paraId="2E5092CE" w14:textId="77777777" w:rsidR="004F34A5" w:rsidRDefault="004F34A5">
      <w:r>
        <w:continuationSeparator/>
      </w:r>
    </w:p>
    <w:p w14:paraId="641CC7B1" w14:textId="77777777" w:rsidR="004F34A5" w:rsidRDefault="004F34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1162" w14:textId="77777777" w:rsidR="009F4AB3" w:rsidRDefault="009F4A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0F59" w14:textId="77777777" w:rsidR="006C622A" w:rsidRDefault="00E05EF4">
    <w:pPr>
      <w:pStyle w:val="KopfzeileFett"/>
    </w:pPr>
    <w:r>
      <w:t xml:space="preserve">Modul </w:t>
    </w:r>
    <w:r w:rsidR="001229DF">
      <w:t>223</w:t>
    </w:r>
    <w:r w:rsidR="000E7EDC">
      <w:t xml:space="preserve"> – </w:t>
    </w:r>
    <w:r w:rsidR="001229DF" w:rsidRPr="001229DF">
      <w:t>Multi-User-Applikationen objektorientiert realisieren</w:t>
    </w:r>
    <w:r w:rsidR="00814E57">
      <w:tab/>
    </w:r>
    <w:r w:rsidR="007821AD">
      <w:rPr>
        <w:noProof/>
        <w:lang w:eastAsia="de-CH"/>
      </w:rPr>
      <w:drawing>
        <wp:inline distT="0" distB="0" distL="0" distR="0" wp14:anchorId="6E30F276" wp14:editId="66D28822">
          <wp:extent cx="1282700" cy="198755"/>
          <wp:effectExtent l="0" t="0" r="0" b="0"/>
          <wp:docPr id="1" name="Bild 1"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700" cy="198755"/>
                  </a:xfrm>
                  <a:prstGeom prst="rect">
                    <a:avLst/>
                  </a:prstGeom>
                  <a:noFill/>
                  <a:ln>
                    <a:noFill/>
                  </a:ln>
                </pic:spPr>
              </pic:pic>
            </a:graphicData>
          </a:graphic>
        </wp:inline>
      </w:drawing>
    </w:r>
  </w:p>
  <w:p w14:paraId="4DA4B1B5" w14:textId="20A7B1AC" w:rsidR="006C622A" w:rsidRDefault="00E24CFF">
    <w:pPr>
      <w:pStyle w:val="Header"/>
    </w:pPr>
    <w:r>
      <w:fldChar w:fldCharType="begin"/>
    </w:r>
    <w:r>
      <w:instrText xml:space="preserve"> STYLEREF  "Überschrift 1"  \* MERGEFORMAT </w:instrText>
    </w:r>
    <w:r>
      <w:fldChar w:fldCharType="separate"/>
    </w:r>
    <w:r w:rsidR="00B767CC">
      <w:rPr>
        <w:b/>
        <w:bCs/>
        <w:noProof/>
        <w:lang w:val="en-US"/>
      </w:rPr>
      <w:t>Error! Use the Home tab to apply Überschrift 1 to the text that you want to appear here.</w:t>
    </w:r>
    <w:r>
      <w:rPr>
        <w:noProof/>
      </w:rPr>
      <w:fldChar w:fldCharType="end"/>
    </w:r>
    <w:r w:rsidR="000E7EDC">
      <w:tab/>
    </w:r>
    <w:r w:rsidR="000E7EDC">
      <w:tab/>
      <w:t>Berufsbildung Informatik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F535" w14:textId="77777777" w:rsidR="009F4AB3" w:rsidRDefault="009F4A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96EF" w14:textId="77777777" w:rsidR="00625072" w:rsidRDefault="00625072">
    <w:pPr>
      <w:pStyle w:val="KopfzeileFett"/>
    </w:pPr>
    <w:r>
      <w:t>Modul 223 – Multi-User-Applikationen objektorientiert realisieren</w:t>
    </w:r>
    <w:r>
      <w:tab/>
    </w:r>
    <w:r>
      <w:rPr>
        <w:noProof/>
        <w:lang w:eastAsia="de-CH"/>
      </w:rPr>
      <w:drawing>
        <wp:inline distT="0" distB="0" distL="0" distR="0" wp14:anchorId="20014EBF" wp14:editId="6D36C63B">
          <wp:extent cx="1282702" cy="198753"/>
          <wp:effectExtent l="0" t="0" r="0" b="0"/>
          <wp:docPr id="2" name="Bild 1" descr="sie_logo_petrol_rgb"/>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82702" cy="198753"/>
                  </a:xfrm>
                  <a:prstGeom prst="rect">
                    <a:avLst/>
                  </a:prstGeom>
                  <a:noFill/>
                  <a:ln>
                    <a:noFill/>
                    <a:prstDash/>
                  </a:ln>
                </pic:spPr>
              </pic:pic>
            </a:graphicData>
          </a:graphic>
        </wp:inline>
      </w:drawing>
    </w:r>
  </w:p>
  <w:p w14:paraId="544F1029" w14:textId="77777777" w:rsidR="00625072" w:rsidRDefault="00625072">
    <w:pPr>
      <w:pStyle w:val="Header"/>
    </w:pPr>
    <w:r>
      <w:rPr>
        <w:b/>
        <w:bCs/>
        <w:lang w:val="en-US"/>
      </w:rPr>
      <w:t>Error! Use the Home tab to apply Überschrift 1 to the text that you want to appear here.</w:t>
    </w:r>
    <w:r w:rsidRPr="00BF36C5">
      <w:rPr>
        <w:lang w:val="en-US"/>
      </w:rPr>
      <w:tab/>
    </w:r>
    <w:r w:rsidRPr="00BF36C5">
      <w:rPr>
        <w:lang w:val="en-US"/>
      </w:rPr>
      <w:tab/>
    </w:r>
    <w:r>
      <w:t>Berufsbildung Informatik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8268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8E0E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5EC0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EE53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B88DA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822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2EC5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1816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C413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7B8B9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4A6134"/>
    <w:multiLevelType w:val="multilevel"/>
    <w:tmpl w:val="BFB6300E"/>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A392507"/>
    <w:multiLevelType w:val="hybridMultilevel"/>
    <w:tmpl w:val="B6B254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001226308">
    <w:abstractNumId w:val="9"/>
  </w:num>
  <w:num w:numId="2" w16cid:durableId="1120995042">
    <w:abstractNumId w:val="7"/>
  </w:num>
  <w:num w:numId="3" w16cid:durableId="1068117355">
    <w:abstractNumId w:val="6"/>
  </w:num>
  <w:num w:numId="4" w16cid:durableId="1151948333">
    <w:abstractNumId w:val="5"/>
  </w:num>
  <w:num w:numId="5" w16cid:durableId="1390421172">
    <w:abstractNumId w:val="4"/>
  </w:num>
  <w:num w:numId="6" w16cid:durableId="1476140905">
    <w:abstractNumId w:val="8"/>
  </w:num>
  <w:num w:numId="7" w16cid:durableId="753403457">
    <w:abstractNumId w:val="3"/>
  </w:num>
  <w:num w:numId="8" w16cid:durableId="44334966">
    <w:abstractNumId w:val="2"/>
  </w:num>
  <w:num w:numId="9" w16cid:durableId="2013025688">
    <w:abstractNumId w:val="1"/>
  </w:num>
  <w:num w:numId="10" w16cid:durableId="25104313">
    <w:abstractNumId w:val="0"/>
  </w:num>
  <w:num w:numId="11" w16cid:durableId="2119255640">
    <w:abstractNumId w:val="11"/>
  </w:num>
  <w:num w:numId="12" w16cid:durableId="2138990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o:colormru v:ext="edit" colors="#889ea7,#a0b6c0,#cad6da,#949eaa,#afb4be,#d0d3da,#f90,#9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35"/>
    <w:rsid w:val="00065D4D"/>
    <w:rsid w:val="00084135"/>
    <w:rsid w:val="000E7EDC"/>
    <w:rsid w:val="000F7E88"/>
    <w:rsid w:val="001229DF"/>
    <w:rsid w:val="0014786F"/>
    <w:rsid w:val="001F2B5A"/>
    <w:rsid w:val="00280B46"/>
    <w:rsid w:val="0029698D"/>
    <w:rsid w:val="00332E20"/>
    <w:rsid w:val="004845B7"/>
    <w:rsid w:val="004E0253"/>
    <w:rsid w:val="004F34A5"/>
    <w:rsid w:val="00535762"/>
    <w:rsid w:val="00562F79"/>
    <w:rsid w:val="005D0235"/>
    <w:rsid w:val="005D197C"/>
    <w:rsid w:val="005D5FE2"/>
    <w:rsid w:val="005F543F"/>
    <w:rsid w:val="006078F4"/>
    <w:rsid w:val="00625072"/>
    <w:rsid w:val="006752A7"/>
    <w:rsid w:val="006C622A"/>
    <w:rsid w:val="006D50F7"/>
    <w:rsid w:val="007308D1"/>
    <w:rsid w:val="00773A75"/>
    <w:rsid w:val="007821AD"/>
    <w:rsid w:val="007C7D65"/>
    <w:rsid w:val="00814E57"/>
    <w:rsid w:val="008962FA"/>
    <w:rsid w:val="008A7951"/>
    <w:rsid w:val="008D1110"/>
    <w:rsid w:val="008E41FE"/>
    <w:rsid w:val="009D24E1"/>
    <w:rsid w:val="009F4AB3"/>
    <w:rsid w:val="00A215FA"/>
    <w:rsid w:val="00AD45CB"/>
    <w:rsid w:val="00B7229B"/>
    <w:rsid w:val="00B767CC"/>
    <w:rsid w:val="00B804DE"/>
    <w:rsid w:val="00BF5B2D"/>
    <w:rsid w:val="00C00076"/>
    <w:rsid w:val="00C912E7"/>
    <w:rsid w:val="00CE7293"/>
    <w:rsid w:val="00D235C5"/>
    <w:rsid w:val="00D43AE6"/>
    <w:rsid w:val="00DD1AAE"/>
    <w:rsid w:val="00E05EF4"/>
    <w:rsid w:val="00E24CFF"/>
    <w:rsid w:val="00E32157"/>
    <w:rsid w:val="00E9040F"/>
    <w:rsid w:val="00E94F76"/>
    <w:rsid w:val="00EC197E"/>
    <w:rsid w:val="00F359E6"/>
    <w:rsid w:val="00F43A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89ea7,#a0b6c0,#cad6da,#949eaa,#afb4be,#d0d3da,#f90,#900"/>
    </o:shapedefaults>
    <o:shapelayout v:ext="edit">
      <o:idmap v:ext="edit" data="2"/>
    </o:shapelayout>
  </w:shapeDefaults>
  <w:decimalSymbol w:val="."/>
  <w:listSeparator w:val=","/>
  <w14:docId w14:val="40786A96"/>
  <w15:docId w15:val="{6AB7577B-7FD3-409D-8F50-74539035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B5A"/>
    <w:pPr>
      <w:spacing w:before="120"/>
    </w:pPr>
    <w:rPr>
      <w:rFonts w:ascii="Arial" w:hAnsi="Arial"/>
      <w:spacing w:val="2"/>
      <w:kern w:val="10"/>
      <w:sz w:val="22"/>
      <w:szCs w:val="18"/>
      <w:lang w:eastAsia="de-DE"/>
    </w:rPr>
  </w:style>
  <w:style w:type="paragraph" w:styleId="Heading1">
    <w:name w:val="heading 1"/>
    <w:basedOn w:val="Subhead1"/>
    <w:next w:val="Normal"/>
    <w:link w:val="Heading1Char"/>
    <w:qFormat/>
    <w:rsid w:val="00C00076"/>
    <w:pPr>
      <w:spacing w:before="360" w:line="240" w:lineRule="auto"/>
      <w:outlineLvl w:val="0"/>
    </w:pPr>
    <w:rPr>
      <w:color w:val="949EAA"/>
      <w:sz w:val="32"/>
    </w:rPr>
  </w:style>
  <w:style w:type="paragraph" w:styleId="Heading2">
    <w:name w:val="heading 2"/>
    <w:basedOn w:val="Heading1"/>
    <w:next w:val="Normal"/>
    <w:link w:val="Heading2Char"/>
    <w:qFormat/>
    <w:rsid w:val="001F2B5A"/>
    <w:pPr>
      <w:outlineLvl w:val="1"/>
    </w:pPr>
    <w:rPr>
      <w:sz w:val="22"/>
    </w:rPr>
  </w:style>
  <w:style w:type="paragraph" w:styleId="Heading3">
    <w:name w:val="heading 3"/>
    <w:basedOn w:val="Heading2"/>
    <w:next w:val="Normal"/>
    <w:link w:val="Heading3Char"/>
    <w:qFormat/>
    <w:rsid w:val="001F2B5A"/>
    <w:pPr>
      <w:outlineLvl w:val="2"/>
    </w:pPr>
  </w:style>
  <w:style w:type="paragraph" w:styleId="Heading4">
    <w:name w:val="heading 4"/>
    <w:basedOn w:val="Normal"/>
    <w:next w:val="Normal"/>
    <w:link w:val="Heading4Char"/>
    <w:qFormat/>
    <w:rsid w:val="001F2B5A"/>
    <w:pPr>
      <w:keepNext/>
      <w:spacing w:before="360"/>
      <w:outlineLvl w:val="3"/>
    </w:pPr>
    <w:rPr>
      <w:bCs/>
      <w:i/>
      <w:color w:val="949EAA"/>
      <w:szCs w:val="28"/>
    </w:rPr>
  </w:style>
  <w:style w:type="paragraph" w:styleId="Heading5">
    <w:name w:val="heading 5"/>
    <w:basedOn w:val="Heading4"/>
    <w:next w:val="Normal"/>
    <w:link w:val="Heading5Char"/>
    <w:qFormat/>
    <w:pPr>
      <w:outlineLvl w:val="4"/>
    </w:pPr>
    <w:rPr>
      <w:rFonts w:ascii="Calibri" w:hAnsi="Calibri"/>
      <w:b/>
      <w:bCs w:val="0"/>
      <w:i w:val="0"/>
      <w:iCs/>
      <w:sz w:val="26"/>
      <w:szCs w:val="26"/>
    </w:rPr>
  </w:style>
  <w:style w:type="paragraph" w:styleId="Heading6">
    <w:name w:val="heading 6"/>
    <w:basedOn w:val="Heading5"/>
    <w:next w:val="Normal"/>
    <w:link w:val="Heading6Char"/>
    <w:qFormat/>
    <w:pPr>
      <w:outlineLvl w:val="5"/>
    </w:pPr>
    <w:rPr>
      <w:b w:val="0"/>
      <w:bCs/>
      <w:sz w:val="22"/>
      <w:szCs w:val="22"/>
    </w:rPr>
  </w:style>
  <w:style w:type="paragraph" w:styleId="Heading7">
    <w:name w:val="heading 7"/>
    <w:basedOn w:val="Heading6"/>
    <w:next w:val="Normal"/>
    <w:link w:val="Heading7Char"/>
    <w:qFormat/>
    <w:pPr>
      <w:outlineLvl w:val="6"/>
    </w:pPr>
    <w:rPr>
      <w:sz w:val="24"/>
      <w:szCs w:val="24"/>
    </w:rPr>
  </w:style>
  <w:style w:type="paragraph" w:styleId="Heading8">
    <w:name w:val="heading 8"/>
    <w:basedOn w:val="Heading7"/>
    <w:next w:val="Normal"/>
    <w:link w:val="Heading8Char"/>
    <w:qFormat/>
    <w:pPr>
      <w:outlineLvl w:val="7"/>
    </w:pPr>
    <w:rPr>
      <w:i/>
      <w:iCs w:val="0"/>
    </w:rPr>
  </w:style>
  <w:style w:type="paragraph" w:styleId="Heading9">
    <w:name w:val="heading 9"/>
    <w:basedOn w:val="Heading8"/>
    <w:next w:val="Normal"/>
    <w:link w:val="Heading9Char"/>
    <w:qFormat/>
    <w:pPr>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_Text"/>
    <w:basedOn w:val="Normal"/>
    <w:pPr>
      <w:spacing w:after="227"/>
    </w:pPr>
  </w:style>
  <w:style w:type="paragraph" w:customStyle="1" w:styleId="Marginalnote1">
    <w:name w:val="_Marginal note 1"/>
    <w:basedOn w:val="Normal"/>
    <w:pPr>
      <w:framePr w:w="1588" w:wrap="around" w:vAnchor="page" w:hAnchor="page" w:x="1532" w:y="5728"/>
      <w:spacing w:line="198" w:lineRule="exact"/>
      <w:jc w:val="right"/>
    </w:pPr>
    <w:rPr>
      <w:color w:val="949EAA"/>
      <w:sz w:val="15"/>
      <w:szCs w:val="15"/>
    </w:rPr>
  </w:style>
  <w:style w:type="paragraph" w:customStyle="1" w:styleId="Headline2">
    <w:name w:val="_Headline 2"/>
    <w:basedOn w:val="Normal"/>
    <w:pPr>
      <w:pageBreakBefore/>
      <w:framePr w:w="7031" w:h="4598" w:hRule="exact" w:wrap="around" w:vAnchor="page" w:hAnchor="text" w:y="1112"/>
      <w:spacing w:line="624" w:lineRule="exact"/>
    </w:pPr>
    <w:rPr>
      <w:color w:val="949EAA"/>
      <w:spacing w:val="0"/>
      <w:sz w:val="52"/>
      <w:szCs w:val="52"/>
    </w:rPr>
  </w:style>
  <w:style w:type="paragraph" w:customStyle="1" w:styleId="Subhead2">
    <w:name w:val="_Subhead 2"/>
    <w:basedOn w:val="Text"/>
    <w:pPr>
      <w:keepNext/>
      <w:keepLines/>
      <w:spacing w:before="454"/>
    </w:pPr>
    <w:rPr>
      <w:b/>
    </w:rPr>
  </w:style>
  <w:style w:type="paragraph" w:styleId="Header">
    <w:name w:val="header"/>
    <w:basedOn w:val="Normal"/>
    <w:link w:val="HeaderChar"/>
    <w:pPr>
      <w:pBdr>
        <w:between w:val="single" w:sz="4" w:space="1" w:color="auto"/>
      </w:pBdr>
      <w:tabs>
        <w:tab w:val="center" w:pos="4820"/>
        <w:tab w:val="right" w:pos="9639"/>
      </w:tabs>
    </w:pPr>
    <w:rPr>
      <w:i/>
      <w:color w:val="949EAA"/>
    </w:rPr>
  </w:style>
  <w:style w:type="paragraph" w:styleId="Footer">
    <w:name w:val="footer"/>
    <w:basedOn w:val="Normal"/>
    <w:link w:val="FooterChar"/>
    <w:pPr>
      <w:tabs>
        <w:tab w:val="center" w:pos="4536"/>
        <w:tab w:val="right" w:pos="9072"/>
      </w:tabs>
    </w:pPr>
    <w:rPr>
      <w:b/>
      <w:sz w:val="12"/>
      <w:szCs w:val="15"/>
    </w:rPr>
  </w:style>
  <w:style w:type="character" w:styleId="PageNumber">
    <w:name w:val="page number"/>
    <w:basedOn w:val="DefaultParagraphFont"/>
    <w:semiHidden/>
  </w:style>
  <w:style w:type="table" w:styleId="TableGrid">
    <w:name w:val="Table Grid"/>
    <w:basedOn w:val="TableNormal"/>
    <w:semiHidden/>
    <w:pPr>
      <w:spacing w:line="227"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1">
    <w:name w:val="_Subhead 1"/>
    <w:basedOn w:val="Normal"/>
    <w:pPr>
      <w:spacing w:before="600" w:line="312" w:lineRule="exact"/>
    </w:pPr>
    <w:rPr>
      <w:b/>
      <w:sz w:val="26"/>
      <w:szCs w:val="30"/>
    </w:rPr>
  </w:style>
  <w:style w:type="paragraph" w:customStyle="1" w:styleId="Subhead3">
    <w:name w:val="_Subhead 3"/>
    <w:basedOn w:val="Normal"/>
    <w:pPr>
      <w:pageBreakBefore/>
      <w:framePr w:w="7031" w:wrap="around" w:vAnchor="page" w:hAnchor="text" w:y="6777"/>
      <w:spacing w:line="312" w:lineRule="exact"/>
    </w:pPr>
    <w:rPr>
      <w:b/>
      <w:color w:val="889EA7"/>
      <w:sz w:val="26"/>
      <w:szCs w:val="26"/>
    </w:rPr>
  </w:style>
  <w:style w:type="paragraph" w:customStyle="1" w:styleId="Marginalnote3">
    <w:name w:val="_Marginal note 3"/>
    <w:basedOn w:val="Marginalnote2"/>
    <w:pPr>
      <w:framePr w:wrap="around"/>
    </w:pPr>
    <w:rPr>
      <w:color w:val="FFFFFF"/>
    </w:rPr>
  </w:style>
  <w:style w:type="paragraph" w:styleId="BalloonText">
    <w:name w:val="Balloon Text"/>
    <w:basedOn w:val="Normal"/>
    <w:semiHidden/>
    <w:rPr>
      <w:rFonts w:ascii="Tahoma" w:hAnsi="Tahoma" w:cs="Tahoma"/>
      <w:sz w:val="16"/>
      <w:szCs w:val="16"/>
    </w:rPr>
  </w:style>
  <w:style w:type="paragraph" w:customStyle="1" w:styleId="Marginalnote2">
    <w:name w:val="_Marginal note 2"/>
    <w:basedOn w:val="Marginalnote1"/>
    <w:pPr>
      <w:framePr w:wrap="around" w:vAnchor="text" w:hAnchor="text" w:y="24"/>
    </w:pPr>
    <w:rPr>
      <w:lang w:val="fr-FR"/>
    </w:rPr>
  </w:style>
  <w:style w:type="paragraph" w:customStyle="1" w:styleId="Headline1">
    <w:name w:val="_Headline 1"/>
    <w:basedOn w:val="Normal"/>
    <w:pPr>
      <w:spacing w:before="6400" w:line="624" w:lineRule="exact"/>
    </w:pPr>
    <w:rPr>
      <w:spacing w:val="-2"/>
      <w:sz w:val="52"/>
      <w:szCs w:val="72"/>
    </w:rPr>
  </w:style>
  <w:style w:type="character" w:customStyle="1" w:styleId="Heading1Char">
    <w:name w:val="Heading 1 Char"/>
    <w:link w:val="Heading1"/>
    <w:rsid w:val="00C00076"/>
    <w:rPr>
      <w:rFonts w:ascii="Arial" w:hAnsi="Arial"/>
      <w:b/>
      <w:color w:val="949EAA"/>
      <w:spacing w:val="2"/>
      <w:kern w:val="10"/>
      <w:sz w:val="32"/>
      <w:szCs w:val="30"/>
      <w:lang w:eastAsia="de-DE"/>
    </w:rPr>
  </w:style>
  <w:style w:type="character" w:customStyle="1" w:styleId="Heading2Char">
    <w:name w:val="Heading 2 Char"/>
    <w:link w:val="Heading2"/>
    <w:rsid w:val="001F2B5A"/>
    <w:rPr>
      <w:rFonts w:ascii="Arial" w:hAnsi="Arial"/>
      <w:b/>
      <w:color w:val="949EAA"/>
      <w:spacing w:val="2"/>
      <w:kern w:val="10"/>
      <w:sz w:val="22"/>
      <w:szCs w:val="30"/>
      <w:lang w:val="fr-FR" w:eastAsia="de-DE"/>
    </w:rPr>
  </w:style>
  <w:style w:type="character" w:customStyle="1" w:styleId="Heading3Char">
    <w:name w:val="Heading 3 Char"/>
    <w:link w:val="Heading3"/>
    <w:rsid w:val="001F2B5A"/>
    <w:rPr>
      <w:rFonts w:ascii="Arial" w:hAnsi="Arial"/>
      <w:b/>
      <w:color w:val="949EAA"/>
      <w:spacing w:val="2"/>
      <w:kern w:val="10"/>
      <w:sz w:val="22"/>
      <w:szCs w:val="30"/>
      <w:lang w:val="fr-FR" w:eastAsia="de-DE"/>
    </w:rPr>
  </w:style>
  <w:style w:type="character" w:customStyle="1" w:styleId="Heading4Char">
    <w:name w:val="Heading 4 Char"/>
    <w:link w:val="Heading4"/>
    <w:rsid w:val="001F2B5A"/>
    <w:rPr>
      <w:rFonts w:ascii="Arial" w:hAnsi="Arial"/>
      <w:bCs/>
      <w:i/>
      <w:color w:val="949EAA"/>
      <w:spacing w:val="2"/>
      <w:kern w:val="10"/>
      <w:sz w:val="22"/>
      <w:szCs w:val="28"/>
      <w:lang w:eastAsia="de-DE"/>
    </w:rPr>
  </w:style>
  <w:style w:type="character" w:customStyle="1" w:styleId="Heading5Char">
    <w:name w:val="Heading 5 Char"/>
    <w:link w:val="Heading5"/>
    <w:semiHidden/>
    <w:rPr>
      <w:rFonts w:ascii="Calibri" w:eastAsia="Times New Roman" w:hAnsi="Calibri" w:cs="Times New Roman"/>
      <w:b/>
      <w:iCs/>
      <w:spacing w:val="2"/>
      <w:kern w:val="10"/>
      <w:sz w:val="26"/>
      <w:szCs w:val="26"/>
      <w:lang w:val="de-DE" w:eastAsia="de-DE"/>
    </w:rPr>
  </w:style>
  <w:style w:type="character" w:customStyle="1" w:styleId="Heading6Char">
    <w:name w:val="Heading 6 Char"/>
    <w:link w:val="Heading6"/>
    <w:semiHidden/>
    <w:rPr>
      <w:rFonts w:ascii="Calibri" w:eastAsia="Times New Roman" w:hAnsi="Calibri" w:cs="Times New Roman"/>
      <w:bCs/>
      <w:iCs/>
      <w:spacing w:val="2"/>
      <w:kern w:val="10"/>
      <w:sz w:val="22"/>
      <w:szCs w:val="22"/>
      <w:lang w:val="de-DE" w:eastAsia="de-DE"/>
    </w:rPr>
  </w:style>
  <w:style w:type="character" w:customStyle="1" w:styleId="Heading7Char">
    <w:name w:val="Heading 7 Char"/>
    <w:link w:val="Heading7"/>
    <w:semiHidden/>
    <w:rPr>
      <w:rFonts w:ascii="Calibri" w:eastAsia="Times New Roman" w:hAnsi="Calibri" w:cs="Times New Roman"/>
      <w:bCs/>
      <w:iCs/>
      <w:spacing w:val="2"/>
      <w:kern w:val="10"/>
      <w:sz w:val="24"/>
      <w:szCs w:val="24"/>
      <w:lang w:val="de-DE" w:eastAsia="de-DE"/>
    </w:rPr>
  </w:style>
  <w:style w:type="character" w:customStyle="1" w:styleId="Heading8Char">
    <w:name w:val="Heading 8 Char"/>
    <w:link w:val="Heading8"/>
    <w:semiHidden/>
    <w:rPr>
      <w:rFonts w:ascii="Calibri" w:eastAsia="Times New Roman" w:hAnsi="Calibri" w:cs="Times New Roman"/>
      <w:bCs/>
      <w:i/>
      <w:spacing w:val="2"/>
      <w:kern w:val="10"/>
      <w:sz w:val="24"/>
      <w:szCs w:val="24"/>
      <w:lang w:val="de-DE" w:eastAsia="de-DE"/>
    </w:rPr>
  </w:style>
  <w:style w:type="character" w:customStyle="1" w:styleId="Heading9Char">
    <w:name w:val="Heading 9 Char"/>
    <w:link w:val="Heading9"/>
    <w:semiHidden/>
    <w:rPr>
      <w:rFonts w:ascii="Cambria" w:eastAsia="Times New Roman" w:hAnsi="Cambria" w:cs="Times New Roman"/>
      <w:bCs/>
      <w:i/>
      <w:spacing w:val="2"/>
      <w:kern w:val="10"/>
      <w:sz w:val="22"/>
      <w:szCs w:val="22"/>
      <w:lang w:val="de-DE" w:eastAsia="de-DE"/>
    </w:rPr>
  </w:style>
  <w:style w:type="paragraph" w:styleId="ListBullet">
    <w:name w:val="List Bullet"/>
    <w:basedOn w:val="Normal"/>
    <w:rsid w:val="00814E57"/>
    <w:pPr>
      <w:numPr>
        <w:numId w:val="1"/>
      </w:numPr>
      <w:spacing w:before="60"/>
      <w:ind w:left="357" w:hanging="357"/>
    </w:pPr>
  </w:style>
  <w:style w:type="paragraph" w:styleId="ListNumber">
    <w:name w:val="List Number"/>
    <w:basedOn w:val="Normal"/>
    <w:rsid w:val="00814E57"/>
    <w:pPr>
      <w:numPr>
        <w:numId w:val="6"/>
      </w:numPr>
      <w:spacing w:before="60"/>
      <w:ind w:left="357" w:hanging="357"/>
    </w:pPr>
  </w:style>
  <w:style w:type="paragraph" w:styleId="BodyText">
    <w:name w:val="Body Text"/>
    <w:basedOn w:val="Normal"/>
    <w:link w:val="BodyTextChar"/>
    <w:pPr>
      <w:spacing w:after="120"/>
    </w:pPr>
  </w:style>
  <w:style w:type="character" w:customStyle="1" w:styleId="BodyTextChar">
    <w:name w:val="Body Text Char"/>
    <w:link w:val="BodyText"/>
    <w:rPr>
      <w:rFonts w:ascii="Arial" w:hAnsi="Arial"/>
      <w:spacing w:val="2"/>
      <w:kern w:val="10"/>
      <w:sz w:val="18"/>
      <w:szCs w:val="18"/>
      <w:lang w:val="de-DE" w:eastAsia="de-DE"/>
    </w:r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Pr>
      <w:rFonts w:ascii="Arial" w:hAnsi="Arial"/>
      <w:spacing w:val="2"/>
      <w:kern w:val="10"/>
      <w:sz w:val="18"/>
      <w:szCs w:val="18"/>
      <w:lang w:val="de-DE" w:eastAsia="de-DE"/>
    </w:rPr>
  </w:style>
  <w:style w:type="paragraph" w:customStyle="1" w:styleId="Linie">
    <w:name w:val="Linie"/>
    <w:basedOn w:val="BodyText"/>
    <w:qFormat/>
    <w:rsid w:val="001F2B5A"/>
    <w:pPr>
      <w:pBdr>
        <w:bottom w:val="dashed" w:sz="4" w:space="1" w:color="auto"/>
        <w:between w:val="dashed" w:sz="4" w:space="1" w:color="auto"/>
      </w:pBdr>
      <w:spacing w:before="0" w:after="0" w:line="360" w:lineRule="auto"/>
    </w:pPr>
  </w:style>
  <w:style w:type="paragraph" w:styleId="TOC1">
    <w:name w:val="toc 1"/>
    <w:basedOn w:val="Normal"/>
    <w:next w:val="Normal"/>
    <w:autoRedefine/>
    <w:uiPriority w:val="39"/>
    <w:rPr>
      <w:b/>
    </w:rPr>
  </w:style>
  <w:style w:type="paragraph" w:styleId="TOC2">
    <w:name w:val="toc 2"/>
    <w:basedOn w:val="Normal"/>
    <w:next w:val="Normal"/>
    <w:autoRedefine/>
    <w:uiPriority w:val="39"/>
    <w:pPr>
      <w:ind w:left="180"/>
    </w:pPr>
  </w:style>
  <w:style w:type="paragraph" w:styleId="TOC3">
    <w:name w:val="toc 3"/>
    <w:basedOn w:val="Normal"/>
    <w:next w:val="Normal"/>
    <w:autoRedefine/>
    <w:uiPriority w:val="39"/>
    <w:pPr>
      <w:ind w:left="360"/>
    </w:pPr>
    <w:rPr>
      <w:i/>
    </w:rPr>
  </w:style>
  <w:style w:type="character" w:styleId="Hyperlink">
    <w:name w:val="Hyperlink"/>
    <w:uiPriority w:val="99"/>
    <w:unhideWhenUsed/>
    <w:rPr>
      <w:color w:val="0000FF"/>
      <w:u w:val="single"/>
    </w:rPr>
  </w:style>
  <w:style w:type="paragraph" w:customStyle="1" w:styleId="KopfzeileFett">
    <w:name w:val="Kopfzeile Fett"/>
    <w:basedOn w:val="Header"/>
    <w:qFormat/>
    <w:pPr>
      <w:spacing w:after="120"/>
    </w:pPr>
    <w:rPr>
      <w:b/>
      <w:color w:val="auto"/>
    </w:rPr>
  </w:style>
  <w:style w:type="paragraph" w:styleId="ListParagraph">
    <w:name w:val="List Paragraph"/>
    <w:basedOn w:val="Normal"/>
    <w:qFormat/>
    <w:rsid w:val="00280B46"/>
    <w:pPr>
      <w:ind w:left="720"/>
      <w:contextualSpacing/>
    </w:pPr>
  </w:style>
  <w:style w:type="character" w:styleId="UnresolvedMention">
    <w:name w:val="Unresolved Mention"/>
    <w:basedOn w:val="DefaultParagraphFont"/>
    <w:uiPriority w:val="99"/>
    <w:semiHidden/>
    <w:unhideWhenUsed/>
    <w:rsid w:val="004E0253"/>
    <w:rPr>
      <w:color w:val="605E5C"/>
      <w:shd w:val="clear" w:color="auto" w:fill="E1DFDD"/>
    </w:rPr>
  </w:style>
  <w:style w:type="character" w:customStyle="1" w:styleId="HeaderChar">
    <w:name w:val="Header Char"/>
    <w:basedOn w:val="DefaultParagraphFont"/>
    <w:link w:val="Header"/>
    <w:rsid w:val="00625072"/>
    <w:rPr>
      <w:rFonts w:ascii="Arial" w:hAnsi="Arial"/>
      <w:i/>
      <w:color w:val="949EAA"/>
      <w:spacing w:val="2"/>
      <w:kern w:val="10"/>
      <w:sz w:val="22"/>
      <w:szCs w:val="18"/>
      <w:lang w:eastAsia="de-DE"/>
    </w:rPr>
  </w:style>
  <w:style w:type="character" w:customStyle="1" w:styleId="FooterChar">
    <w:name w:val="Footer Char"/>
    <w:basedOn w:val="DefaultParagraphFont"/>
    <w:link w:val="Footer"/>
    <w:rsid w:val="00625072"/>
    <w:rPr>
      <w:rFonts w:ascii="Arial" w:hAnsi="Arial"/>
      <w:b/>
      <w:spacing w:val="2"/>
      <w:kern w:val="10"/>
      <w:sz w:val="12"/>
      <w:szCs w:val="15"/>
      <w:lang w:eastAsia="de-DE"/>
    </w:rPr>
  </w:style>
  <w:style w:type="character" w:customStyle="1" w:styleId="markedcontent">
    <w:name w:val="markedcontent"/>
    <w:basedOn w:val="DefaultParagraphFont"/>
    <w:rsid w:val="00625072"/>
  </w:style>
  <w:style w:type="character" w:customStyle="1" w:styleId="highlight">
    <w:name w:val="highlight"/>
    <w:basedOn w:val="DefaultParagraphFont"/>
    <w:rsid w:val="00625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k19.ch/wp-content/uploads/2020/12/Aufgabenstellung-API-Beispiel1.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k19.ch"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en\Downloads\223_Aufgabenstellung_Vorlage%20(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f81df91-ee88-4751-a7b4-4da4638ad5ad">
      <Terms xmlns="http://schemas.microsoft.com/office/infopath/2007/PartnerControls"/>
    </lcf76f155ced4ddcb4097134ff3c332f>
    <TaxCatchAll xmlns="e0c85b99-f86a-4fc4-afc0-00d2e69846b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FCE26D27808944AD03993C40EFDDF6" ma:contentTypeVersion="8" ma:contentTypeDescription="Create a new document." ma:contentTypeScope="" ma:versionID="ae6458d02e5565f457ad0c90a1f6b319">
  <xsd:schema xmlns:xsd="http://www.w3.org/2001/XMLSchema" xmlns:xs="http://www.w3.org/2001/XMLSchema" xmlns:p="http://schemas.microsoft.com/office/2006/metadata/properties" xmlns:ns2="9f81df91-ee88-4751-a7b4-4da4638ad5ad" xmlns:ns3="e0c85b99-f86a-4fc4-afc0-00d2e69846b8" targetNamespace="http://schemas.microsoft.com/office/2006/metadata/properties" ma:root="true" ma:fieldsID="207867ce7bcdd50d11daf4a1c33063d0" ns2:_="" ns3:_="">
    <xsd:import namespace="9f81df91-ee88-4751-a7b4-4da4638ad5ad"/>
    <xsd:import namespace="e0c85b99-f86a-4fc4-afc0-00d2e69846b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1df91-ee88-4751-a7b4-4da4638ad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63edab7-d5f1-4c02-989a-0e8ed7c6c38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c85b99-f86a-4fc4-afc0-00d2e69846b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6d85b13-ab2c-43fc-86e4-e77853dee5ca}" ma:internalName="TaxCatchAll" ma:showField="CatchAllData" ma:web="e0c85b99-f86a-4fc4-afc0-00d2e69846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601A-651F-49BB-A292-1055CBBAB856}">
  <ds:schemaRefs>
    <ds:schemaRef ds:uri="http://schemas.microsoft.com/office/2006/metadata/properties"/>
    <ds:schemaRef ds:uri="http://schemas.microsoft.com/office/infopath/2007/PartnerControls"/>
    <ds:schemaRef ds:uri="9f81df91-ee88-4751-a7b4-4da4638ad5ad"/>
    <ds:schemaRef ds:uri="e0c85b99-f86a-4fc4-afc0-00d2e69846b8"/>
  </ds:schemaRefs>
</ds:datastoreItem>
</file>

<file path=customXml/itemProps2.xml><?xml version="1.0" encoding="utf-8"?>
<ds:datastoreItem xmlns:ds="http://schemas.openxmlformats.org/officeDocument/2006/customXml" ds:itemID="{0E2341A8-0586-44FD-9832-89B2A385E0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1df91-ee88-4751-a7b4-4da4638ad5ad"/>
    <ds:schemaRef ds:uri="e0c85b99-f86a-4fc4-afc0-00d2e69846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159FB-831A-442A-921A-8DC40AC341BF}">
  <ds:schemaRefs>
    <ds:schemaRef ds:uri="http://schemas.microsoft.com/sharepoint/v3/contenttype/forms"/>
  </ds:schemaRefs>
</ds:datastoreItem>
</file>

<file path=customXml/itemProps4.xml><?xml version="1.0" encoding="utf-8"?>
<ds:datastoreItem xmlns:ds="http://schemas.openxmlformats.org/officeDocument/2006/customXml" ds:itemID="{C6461E6D-A007-4CDD-B5BA-C903916F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223_Aufgabenstellung_Vorlage (1).dotx</Template>
  <TotalTime>11</TotalTime>
  <Pages>6</Pages>
  <Words>1108</Words>
  <Characters>6318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sie_brochure_A4_v2</vt:lpstr>
    </vt:vector>
  </TitlesOfParts>
  <Company>Siemens AG</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sie_brochure_A4_v2</dc:title>
  <dc:creator>Schwaen</dc:creator>
  <cp:lastModifiedBy>Sven Merz</cp:lastModifiedBy>
  <cp:revision>3</cp:revision>
  <cp:lastPrinted>2023-01-25T10:14:00Z</cp:lastPrinted>
  <dcterms:created xsi:type="dcterms:W3CDTF">2023-03-17T12:35:00Z</dcterms:created>
  <dcterms:modified xsi:type="dcterms:W3CDTF">2023-03-17T12:48:00Z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0x010100EFFCE26D27808944AD03993C40EFDDF6</vt:lpwstr>
  </property>
  <property fmtid="{D5CDD505-2E9C-101B-9397-08002B2CF9AE}" pid="3" name="Order">
    <vt:r8>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SIP_Label_9d258917-277f-42cd-a3cd-14c4e9ee58bc_Enabled">
    <vt:lpwstr>true</vt:lpwstr>
  </property>
  <property fmtid="{D5CDD505-2E9C-101B-9397-08002B2CF9AE}" pid="11" name="MSIP_Label_9d258917-277f-42cd-a3cd-14c4e9ee58bc_SetDate">
    <vt:lpwstr>2023-02-21T08:28:29Z</vt:lpwstr>
  </property>
  <property fmtid="{D5CDD505-2E9C-101B-9397-08002B2CF9AE}" pid="12" name="MSIP_Label_9d258917-277f-42cd-a3cd-14c4e9ee58bc_Method">
    <vt:lpwstr>Standard</vt:lpwstr>
  </property>
  <property fmtid="{D5CDD505-2E9C-101B-9397-08002B2CF9AE}" pid="13" name="MSIP_Label_9d258917-277f-42cd-a3cd-14c4e9ee58bc_Name">
    <vt:lpwstr>restricted</vt:lpwstr>
  </property>
  <property fmtid="{D5CDD505-2E9C-101B-9397-08002B2CF9AE}" pid="14" name="MSIP_Label_9d258917-277f-42cd-a3cd-14c4e9ee58bc_SiteId">
    <vt:lpwstr>38ae3bcd-9579-4fd4-adda-b42e1495d55a</vt:lpwstr>
  </property>
  <property fmtid="{D5CDD505-2E9C-101B-9397-08002B2CF9AE}" pid="15" name="MSIP_Label_9d258917-277f-42cd-a3cd-14c4e9ee58bc_ActionId">
    <vt:lpwstr>ffb57533-a5d3-4f9d-8d5d-c5d799d7da06</vt:lpwstr>
  </property>
  <property fmtid="{D5CDD505-2E9C-101B-9397-08002B2CF9AE}" pid="16" name="MSIP_Label_9d258917-277f-42cd-a3cd-14c4e9ee58bc_ContentBits">
    <vt:lpwstr>0</vt:lpwstr>
  </property>
  <property fmtid="{D5CDD505-2E9C-101B-9397-08002B2CF9AE}" pid="17" name="Document_Confidentiality">
    <vt:lpwstr>Restricted</vt:lpwstr>
  </property>
</Properties>
</file>